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2DB2EF60" w:rsidR="00403D78" w:rsidRDefault="00F46B08" w:rsidP="00F46B08">
      <w:pPr>
        <w:pStyle w:val="FrontPageTitle"/>
      </w:pPr>
      <w:r w:rsidRPr="00F46B08">
        <w:t>Cloud Computing and Cloud Native Systems</w:t>
      </w:r>
    </w:p>
    <w:p w14:paraId="7DB770B2" w14:textId="4EE7E47A" w:rsidR="00F46B08" w:rsidRDefault="00F46B08" w:rsidP="00F46B08">
      <w:pPr>
        <w:pStyle w:val="Subheading"/>
        <w:jc w:val="center"/>
      </w:pPr>
      <w:r w:rsidRPr="00F46B08">
        <w:t>ECE 573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24771FE6" w:rsidR="00F46B08" w:rsidRDefault="00FE0276" w:rsidP="00F46B08">
      <w:pPr>
        <w:pStyle w:val="FrontPageTitle"/>
      </w:pPr>
      <w:r>
        <w:t xml:space="preserve">Project </w:t>
      </w:r>
      <w:r w:rsidR="00F46B08">
        <w:t>1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19FB3309" w:rsidR="00F46B08" w:rsidRDefault="00F46B08" w:rsidP="00F46B08">
      <w:pPr>
        <w:pStyle w:val="FrontPage"/>
      </w:pPr>
      <w:r>
        <w:t>Fall 2024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1740618E" w:rsidR="00F46B08" w:rsidRPr="00F46B08" w:rsidRDefault="00F46B08" w:rsidP="00F46B08">
      <w:pPr>
        <w:pStyle w:val="FrontPage"/>
      </w:pPr>
      <w:r>
        <w:t xml:space="preserve">Date: </w:t>
      </w:r>
      <w:r w:rsidR="00F56C04">
        <w:fldChar w:fldCharType="begin"/>
      </w:r>
      <w:r w:rsidR="00F56C04">
        <w:instrText xml:space="preserve"> DATE \@ "MMMM d, yyyy" </w:instrText>
      </w:r>
      <w:r w:rsidR="00F56C04">
        <w:fldChar w:fldCharType="separate"/>
      </w:r>
      <w:r w:rsidR="00EF6B34">
        <w:rPr>
          <w:noProof/>
        </w:rPr>
        <w:t>September 15, 2024</w:t>
      </w:r>
      <w:r w:rsidR="00F56C04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B076C" w14:textId="77777777" w:rsidR="006449A8" w:rsidRDefault="006449A8" w:rsidP="0029608C">
      <w:r>
        <w:separator/>
      </w:r>
    </w:p>
    <w:p w14:paraId="22A89773" w14:textId="77777777" w:rsidR="006449A8" w:rsidRDefault="006449A8" w:rsidP="0029608C"/>
    <w:p w14:paraId="38C6C8C1" w14:textId="77777777" w:rsidR="006449A8" w:rsidRDefault="006449A8"/>
  </w:endnote>
  <w:endnote w:type="continuationSeparator" w:id="0">
    <w:p w14:paraId="3B3A1119" w14:textId="77777777" w:rsidR="006449A8" w:rsidRDefault="006449A8" w:rsidP="0029608C">
      <w:r>
        <w:continuationSeparator/>
      </w:r>
    </w:p>
    <w:p w14:paraId="3DAEB2D1" w14:textId="77777777" w:rsidR="006449A8" w:rsidRDefault="006449A8" w:rsidP="0029608C"/>
    <w:p w14:paraId="720EC162" w14:textId="77777777" w:rsidR="006449A8" w:rsidRDefault="006449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8B7D6" w14:textId="77777777" w:rsidR="00F56C04" w:rsidRDefault="00F56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B5106" w14:textId="77777777" w:rsidR="006449A8" w:rsidRDefault="006449A8" w:rsidP="0029608C">
      <w:r>
        <w:separator/>
      </w:r>
    </w:p>
  </w:footnote>
  <w:footnote w:type="continuationSeparator" w:id="0">
    <w:p w14:paraId="538B61E2" w14:textId="77777777" w:rsidR="006449A8" w:rsidRDefault="006449A8" w:rsidP="0029608C">
      <w:r>
        <w:continuationSeparator/>
      </w:r>
    </w:p>
    <w:p w14:paraId="2536ED3A" w14:textId="77777777" w:rsidR="006449A8" w:rsidRDefault="006449A8" w:rsidP="0029608C"/>
    <w:p w14:paraId="4737808B" w14:textId="77777777" w:rsidR="006449A8" w:rsidRDefault="006449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9B38" w14:textId="14F9815D" w:rsidR="007D5956" w:rsidRDefault="003F3FF7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42E4814F" wp14:editId="3537A7CC">
          <wp:extent cx="1896696" cy="279400"/>
          <wp:effectExtent l="0" t="0" r="0" b="0"/>
          <wp:docPr id="787210249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7210249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8875" cy="319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FCA"/>
    <w:rsid w:val="0019767D"/>
    <w:rsid w:val="0019782A"/>
    <w:rsid w:val="001A0851"/>
    <w:rsid w:val="001A0DA7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3FF7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0110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D28C3"/>
    <w:rsid w:val="005D295A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49A8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E0C"/>
    <w:rsid w:val="007860D4"/>
    <w:rsid w:val="00786A75"/>
    <w:rsid w:val="00787788"/>
    <w:rsid w:val="00790EFB"/>
    <w:rsid w:val="00792259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22B"/>
    <w:rsid w:val="00990BD7"/>
    <w:rsid w:val="00990EA0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399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2D88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D33"/>
    <w:rsid w:val="00D23EAE"/>
    <w:rsid w:val="00D246D2"/>
    <w:rsid w:val="00D24F8E"/>
    <w:rsid w:val="00D272D7"/>
    <w:rsid w:val="00D30B5E"/>
    <w:rsid w:val="00D312EC"/>
    <w:rsid w:val="00D32333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530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6B34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6C04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276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244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2024-09-16T03:01:00Z</cp:lastPrinted>
  <dcterms:created xsi:type="dcterms:W3CDTF">2024-09-16T03:01:00Z</dcterms:created>
  <dcterms:modified xsi:type="dcterms:W3CDTF">2024-09-16T03:02:00Z</dcterms:modified>
</cp:coreProperties>
</file>