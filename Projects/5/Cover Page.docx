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3028F178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835C32">
        <w:t>5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04E87E9C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242CDD">
        <w:rPr>
          <w:noProof/>
        </w:rPr>
        <w:t>November 24,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FB324" w14:textId="77777777" w:rsidR="00A67375" w:rsidRDefault="00A67375" w:rsidP="0029608C">
      <w:r>
        <w:separator/>
      </w:r>
    </w:p>
    <w:p w14:paraId="43386B02" w14:textId="77777777" w:rsidR="00A67375" w:rsidRDefault="00A67375" w:rsidP="0029608C"/>
    <w:p w14:paraId="666DFA06" w14:textId="77777777" w:rsidR="00A67375" w:rsidRDefault="00A67375"/>
  </w:endnote>
  <w:endnote w:type="continuationSeparator" w:id="0">
    <w:p w14:paraId="22264590" w14:textId="77777777" w:rsidR="00A67375" w:rsidRDefault="00A67375" w:rsidP="0029608C">
      <w:r>
        <w:continuationSeparator/>
      </w:r>
    </w:p>
    <w:p w14:paraId="31476035" w14:textId="77777777" w:rsidR="00A67375" w:rsidRDefault="00A67375" w:rsidP="0029608C"/>
    <w:p w14:paraId="1A42A241" w14:textId="77777777" w:rsidR="00A67375" w:rsidRDefault="00A67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6A0BC" w14:textId="77777777" w:rsidR="00A67375" w:rsidRDefault="00A67375" w:rsidP="0029608C">
      <w:r>
        <w:separator/>
      </w:r>
    </w:p>
  </w:footnote>
  <w:footnote w:type="continuationSeparator" w:id="0">
    <w:p w14:paraId="77877186" w14:textId="77777777" w:rsidR="00A67375" w:rsidRDefault="00A67375" w:rsidP="0029608C">
      <w:r>
        <w:continuationSeparator/>
      </w:r>
    </w:p>
    <w:p w14:paraId="221B1D8A" w14:textId="77777777" w:rsidR="00A67375" w:rsidRDefault="00A67375" w:rsidP="0029608C"/>
    <w:p w14:paraId="0548F45A" w14:textId="77777777" w:rsidR="00A67375" w:rsidRDefault="00A673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243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2024-11-25T01:34:00Z</cp:lastPrinted>
  <dcterms:created xsi:type="dcterms:W3CDTF">2024-11-25T01:34:00Z</dcterms:created>
  <dcterms:modified xsi:type="dcterms:W3CDTF">2024-11-25T01:34:00Z</dcterms:modified>
</cp:coreProperties>
</file>