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512193" w14:textId="77777777" w:rsidR="00F46B08" w:rsidRDefault="00F46B08" w:rsidP="00F46B08">
      <w:pPr>
        <w:pStyle w:val="FrontPageTitle"/>
      </w:pPr>
    </w:p>
    <w:p w14:paraId="27625DBA" w14:textId="77777777" w:rsidR="00F46B08" w:rsidRDefault="00F46B08" w:rsidP="00F46B08">
      <w:pPr>
        <w:pStyle w:val="FrontPageTitle"/>
      </w:pPr>
    </w:p>
    <w:p w14:paraId="70815BFD" w14:textId="77777777" w:rsidR="00F46B08" w:rsidRDefault="00F46B08" w:rsidP="00F46B08">
      <w:pPr>
        <w:pStyle w:val="FrontPageTitle"/>
      </w:pPr>
    </w:p>
    <w:p w14:paraId="358D1D94" w14:textId="2DB2EF60" w:rsidR="00403D78" w:rsidRDefault="00F46B08" w:rsidP="00F46B08">
      <w:pPr>
        <w:pStyle w:val="FrontPageTitle"/>
      </w:pPr>
      <w:r w:rsidRPr="00F46B08">
        <w:t>Cloud Computing and Cloud Native Systems</w:t>
      </w:r>
    </w:p>
    <w:p w14:paraId="7DB770B2" w14:textId="4EE7E47A" w:rsidR="00F46B08" w:rsidRDefault="00F46B08" w:rsidP="00F46B08">
      <w:pPr>
        <w:pStyle w:val="Subheading"/>
        <w:jc w:val="center"/>
      </w:pPr>
      <w:r w:rsidRPr="00F46B08">
        <w:t>ECE 573</w:t>
      </w:r>
    </w:p>
    <w:p w14:paraId="54690AB3" w14:textId="77777777" w:rsidR="00F46B08" w:rsidRDefault="00F46B08" w:rsidP="00F46B08">
      <w:pPr>
        <w:pStyle w:val="Subheading"/>
        <w:jc w:val="center"/>
      </w:pPr>
    </w:p>
    <w:p w14:paraId="26EE95D2" w14:textId="77777777" w:rsidR="00F46B08" w:rsidRDefault="00F46B08" w:rsidP="00F46B08">
      <w:pPr>
        <w:pStyle w:val="Subheading"/>
        <w:jc w:val="center"/>
      </w:pPr>
    </w:p>
    <w:p w14:paraId="6AA0B937" w14:textId="77777777" w:rsidR="00F46B08" w:rsidRDefault="00F46B08" w:rsidP="00F46B08">
      <w:pPr>
        <w:pStyle w:val="Subheading"/>
        <w:jc w:val="center"/>
      </w:pPr>
    </w:p>
    <w:p w14:paraId="7ED17A3F" w14:textId="77777777" w:rsidR="00F46B08" w:rsidRDefault="00F46B08" w:rsidP="00F46B08">
      <w:pPr>
        <w:pStyle w:val="Subheading"/>
        <w:jc w:val="center"/>
      </w:pPr>
    </w:p>
    <w:p w14:paraId="04B0B051" w14:textId="77777777" w:rsidR="00F46B08" w:rsidRDefault="00F46B08" w:rsidP="00F46B08">
      <w:pPr>
        <w:pStyle w:val="Subheading"/>
        <w:jc w:val="center"/>
      </w:pPr>
    </w:p>
    <w:p w14:paraId="126A0BB0" w14:textId="2BC79E74" w:rsidR="00F46B08" w:rsidRDefault="009A3FA8" w:rsidP="00F46B08">
      <w:pPr>
        <w:pStyle w:val="FrontPageTitle"/>
      </w:pPr>
      <w:r>
        <w:t>Project</w:t>
      </w:r>
      <w:r w:rsidR="00F46B08">
        <w:t xml:space="preserve"> </w:t>
      </w:r>
      <w:r w:rsidR="00605443">
        <w:t>4</w:t>
      </w:r>
    </w:p>
    <w:p w14:paraId="2D28FCA2" w14:textId="77777777" w:rsidR="00F46B08" w:rsidRDefault="00F46B08" w:rsidP="00F46B08">
      <w:pPr>
        <w:pStyle w:val="FrontPage"/>
      </w:pPr>
    </w:p>
    <w:p w14:paraId="31B580FB" w14:textId="77777777" w:rsidR="00F46B08" w:rsidRDefault="00F46B08" w:rsidP="00F46B08">
      <w:pPr>
        <w:pStyle w:val="FrontPage"/>
      </w:pPr>
    </w:p>
    <w:p w14:paraId="7D70DC7E" w14:textId="77777777" w:rsidR="00F46B08" w:rsidRDefault="00F46B08" w:rsidP="00F46B08">
      <w:pPr>
        <w:pStyle w:val="FrontPage"/>
      </w:pPr>
    </w:p>
    <w:p w14:paraId="22C8DD81" w14:textId="77777777" w:rsidR="00F46B08" w:rsidRDefault="00F46B08" w:rsidP="00F46B08">
      <w:pPr>
        <w:pStyle w:val="FrontPage"/>
      </w:pPr>
    </w:p>
    <w:p w14:paraId="36F32F73" w14:textId="77777777" w:rsidR="00F46B08" w:rsidRDefault="00F46B08" w:rsidP="00F46B08">
      <w:pPr>
        <w:pStyle w:val="FrontPage"/>
      </w:pPr>
    </w:p>
    <w:p w14:paraId="2829F13B" w14:textId="77777777" w:rsidR="00F46B08" w:rsidRDefault="00F46B08" w:rsidP="00F46B08">
      <w:pPr>
        <w:pStyle w:val="FrontPage"/>
      </w:pPr>
    </w:p>
    <w:p w14:paraId="29CB9139" w14:textId="77777777" w:rsidR="00F46B08" w:rsidRDefault="00F46B08" w:rsidP="00F46B08">
      <w:pPr>
        <w:pStyle w:val="FrontPage"/>
      </w:pPr>
    </w:p>
    <w:p w14:paraId="79255495" w14:textId="13832914" w:rsidR="00F46B08" w:rsidRDefault="00F46B08" w:rsidP="00F46B08">
      <w:pPr>
        <w:pStyle w:val="FrontPage"/>
      </w:pPr>
      <w:r>
        <w:t>Abhilash Kashyap Balasubramanyam</w:t>
      </w:r>
    </w:p>
    <w:p w14:paraId="63D20271" w14:textId="33DBB078" w:rsidR="00F46B08" w:rsidRDefault="00F46B08" w:rsidP="00F46B08">
      <w:pPr>
        <w:pStyle w:val="FrontPage"/>
      </w:pPr>
      <w:r w:rsidRPr="00F46B08">
        <w:t>abalasubramanyam@hawk.iit.edu</w:t>
      </w:r>
    </w:p>
    <w:p w14:paraId="149FAB53" w14:textId="164FE0F7" w:rsidR="00F46B08" w:rsidRDefault="00F46B08" w:rsidP="00F46B08">
      <w:pPr>
        <w:pStyle w:val="FrontPage"/>
      </w:pPr>
      <w:r>
        <w:t>A20566944</w:t>
      </w:r>
    </w:p>
    <w:p w14:paraId="7968294E" w14:textId="19FB3309" w:rsidR="00F46B08" w:rsidRDefault="00F46B08" w:rsidP="00F46B08">
      <w:pPr>
        <w:pStyle w:val="FrontPage"/>
      </w:pPr>
      <w:r>
        <w:t>Fall 2024</w:t>
      </w:r>
    </w:p>
    <w:p w14:paraId="6E94650C" w14:textId="1C080603" w:rsidR="00F46B08" w:rsidRDefault="00F46B08" w:rsidP="00F46B08">
      <w:pPr>
        <w:pStyle w:val="FrontPage"/>
      </w:pPr>
      <w:r>
        <w:t>Illinois Institute of Technology</w:t>
      </w:r>
    </w:p>
    <w:p w14:paraId="750F0867" w14:textId="77777777" w:rsidR="00F46B08" w:rsidRDefault="00F46B08" w:rsidP="00F46B08">
      <w:pPr>
        <w:pStyle w:val="FrontPage"/>
      </w:pPr>
    </w:p>
    <w:p w14:paraId="24131E41" w14:textId="77777777" w:rsidR="00F46B08" w:rsidRDefault="00F46B08" w:rsidP="00F46B08">
      <w:pPr>
        <w:pStyle w:val="FrontPage"/>
      </w:pPr>
    </w:p>
    <w:p w14:paraId="1E3084F6" w14:textId="77777777" w:rsidR="00F46B08" w:rsidRDefault="00F46B08" w:rsidP="00F46B08">
      <w:pPr>
        <w:pStyle w:val="FrontPage"/>
      </w:pPr>
    </w:p>
    <w:p w14:paraId="5D729217" w14:textId="5B0D5ABC" w:rsidR="00F46B08" w:rsidRPr="00F46B08" w:rsidRDefault="00F46B08" w:rsidP="00F46B08">
      <w:pPr>
        <w:pStyle w:val="FrontPage"/>
      </w:pPr>
      <w:r>
        <w:t xml:space="preserve">Date: </w:t>
      </w:r>
      <w:r w:rsidR="0099136F">
        <w:fldChar w:fldCharType="begin"/>
      </w:r>
      <w:r w:rsidR="0099136F">
        <w:instrText xml:space="preserve"> DATE \@ "MMMM d, yyyy" </w:instrText>
      </w:r>
      <w:r w:rsidR="0099136F">
        <w:fldChar w:fldCharType="separate"/>
      </w:r>
      <w:r w:rsidR="00B003E1">
        <w:rPr>
          <w:noProof/>
        </w:rPr>
        <w:t>November 3, 2024</w:t>
      </w:r>
      <w:r w:rsidR="0099136F">
        <w:fldChar w:fldCharType="end"/>
      </w:r>
    </w:p>
    <w:sectPr w:rsidR="00F46B08" w:rsidRPr="00F46B08" w:rsidSect="00F20CB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8A8CE7" w14:textId="77777777" w:rsidR="00CA48D5" w:rsidRDefault="00CA48D5" w:rsidP="0029608C">
      <w:r>
        <w:separator/>
      </w:r>
    </w:p>
    <w:p w14:paraId="484C8177" w14:textId="77777777" w:rsidR="00CA48D5" w:rsidRDefault="00CA48D5" w:rsidP="0029608C"/>
    <w:p w14:paraId="3A0F7C56" w14:textId="77777777" w:rsidR="00CA48D5" w:rsidRDefault="00CA48D5"/>
  </w:endnote>
  <w:endnote w:type="continuationSeparator" w:id="0">
    <w:p w14:paraId="4C1DF3F8" w14:textId="77777777" w:rsidR="00CA48D5" w:rsidRDefault="00CA48D5" w:rsidP="0029608C">
      <w:r>
        <w:continuationSeparator/>
      </w:r>
    </w:p>
    <w:p w14:paraId="34253D72" w14:textId="77777777" w:rsidR="00CA48D5" w:rsidRDefault="00CA48D5" w:rsidP="0029608C"/>
    <w:p w14:paraId="13B31BC7" w14:textId="77777777" w:rsidR="00CA48D5" w:rsidRDefault="00CA48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6CAD" w14:textId="77777777" w:rsidR="005A45E3" w:rsidRDefault="005A4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B77E8D" w14:textId="77777777" w:rsidR="00CA48D5" w:rsidRDefault="00CA48D5" w:rsidP="0029608C">
      <w:r>
        <w:separator/>
      </w:r>
    </w:p>
  </w:footnote>
  <w:footnote w:type="continuationSeparator" w:id="0">
    <w:p w14:paraId="5D505FFA" w14:textId="77777777" w:rsidR="00CA48D5" w:rsidRDefault="00CA48D5" w:rsidP="0029608C">
      <w:r>
        <w:continuationSeparator/>
      </w:r>
    </w:p>
    <w:p w14:paraId="6F7EE20B" w14:textId="77777777" w:rsidR="00CA48D5" w:rsidRDefault="00CA48D5" w:rsidP="0029608C"/>
    <w:p w14:paraId="71B2B33C" w14:textId="77777777" w:rsidR="00CA48D5" w:rsidRDefault="00CA48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17ACDB2A" w:rsidR="007D5956" w:rsidRDefault="0099136F">
    <w:pPr>
      <w:pStyle w:val="Header"/>
    </w:pPr>
    <w:r>
      <w:tab/>
    </w:r>
    <w:r>
      <w:tab/>
    </w:r>
    <w:r>
      <w:rPr>
        <w:noProof/>
      </w:rPr>
      <w:drawing>
        <wp:inline distT="0" distB="0" distL="0" distR="0" wp14:anchorId="5D608CD5" wp14:editId="3F8972D2">
          <wp:extent cx="2136963" cy="314793"/>
          <wp:effectExtent l="0" t="0" r="0" b="3175"/>
          <wp:docPr id="545677944" name="Picture 1" descr="A red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5677944" name="Picture 1" descr="A red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8987" cy="3666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4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29"/>
  </w:num>
  <w:num w:numId="3" w16cid:durableId="527959689">
    <w:abstractNumId w:val="23"/>
  </w:num>
  <w:num w:numId="4" w16cid:durableId="2136217272">
    <w:abstractNumId w:val="27"/>
  </w:num>
  <w:num w:numId="5" w16cid:durableId="535391431">
    <w:abstractNumId w:val="26"/>
  </w:num>
  <w:num w:numId="6" w16cid:durableId="1219822437">
    <w:abstractNumId w:val="31"/>
  </w:num>
  <w:num w:numId="7" w16cid:durableId="1533567108">
    <w:abstractNumId w:val="30"/>
  </w:num>
  <w:num w:numId="8" w16cid:durableId="287249505">
    <w:abstractNumId w:val="25"/>
  </w:num>
  <w:num w:numId="9" w16cid:durableId="1132095448">
    <w:abstractNumId w:val="34"/>
  </w:num>
  <w:num w:numId="10" w16cid:durableId="1828859707">
    <w:abstractNumId w:val="28"/>
  </w:num>
  <w:num w:numId="11" w16cid:durableId="519902530">
    <w:abstractNumId w:val="35"/>
  </w:num>
  <w:num w:numId="12" w16cid:durableId="643699067">
    <w:abstractNumId w:val="32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3"/>
  </w:num>
  <w:num w:numId="23" w16cid:durableId="1671254693">
    <w:abstractNumId w:val="36"/>
  </w:num>
  <w:num w:numId="24" w16cid:durableId="585963682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5339"/>
    <w:rsid w:val="0002601E"/>
    <w:rsid w:val="00026980"/>
    <w:rsid w:val="00026AF6"/>
    <w:rsid w:val="0003040A"/>
    <w:rsid w:val="0003152A"/>
    <w:rsid w:val="000335D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19F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CD0"/>
    <w:rsid w:val="00081035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34CD"/>
    <w:rsid w:val="000F3FD1"/>
    <w:rsid w:val="000F4601"/>
    <w:rsid w:val="000F557E"/>
    <w:rsid w:val="000F6851"/>
    <w:rsid w:val="000F7949"/>
    <w:rsid w:val="001008A5"/>
    <w:rsid w:val="00100E5D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71C1"/>
    <w:rsid w:val="0014729F"/>
    <w:rsid w:val="00150359"/>
    <w:rsid w:val="00151E10"/>
    <w:rsid w:val="00152219"/>
    <w:rsid w:val="001528A8"/>
    <w:rsid w:val="00153C86"/>
    <w:rsid w:val="001543B7"/>
    <w:rsid w:val="001545D0"/>
    <w:rsid w:val="0015497B"/>
    <w:rsid w:val="001549A4"/>
    <w:rsid w:val="00155AB1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FCA"/>
    <w:rsid w:val="0019767D"/>
    <w:rsid w:val="0019782A"/>
    <w:rsid w:val="001A0851"/>
    <w:rsid w:val="001A0DA7"/>
    <w:rsid w:val="001A2964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748C"/>
    <w:rsid w:val="00241461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EB1"/>
    <w:rsid w:val="00320550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48CE"/>
    <w:rsid w:val="0039036F"/>
    <w:rsid w:val="00392006"/>
    <w:rsid w:val="0039257F"/>
    <w:rsid w:val="003928D2"/>
    <w:rsid w:val="00392D83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F8F"/>
    <w:rsid w:val="003C3567"/>
    <w:rsid w:val="003C356A"/>
    <w:rsid w:val="003C3685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110"/>
    <w:rsid w:val="003E7942"/>
    <w:rsid w:val="003E7BED"/>
    <w:rsid w:val="003E7E60"/>
    <w:rsid w:val="003F09E9"/>
    <w:rsid w:val="003F0AA2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28FD"/>
    <w:rsid w:val="00413500"/>
    <w:rsid w:val="004137B0"/>
    <w:rsid w:val="00413BDD"/>
    <w:rsid w:val="0041688B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271A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1559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5E3"/>
    <w:rsid w:val="005A4C67"/>
    <w:rsid w:val="005A5043"/>
    <w:rsid w:val="005A55CE"/>
    <w:rsid w:val="005A6EF0"/>
    <w:rsid w:val="005A6F4C"/>
    <w:rsid w:val="005A78DB"/>
    <w:rsid w:val="005B056F"/>
    <w:rsid w:val="005B07CC"/>
    <w:rsid w:val="005B194C"/>
    <w:rsid w:val="005B1BB5"/>
    <w:rsid w:val="005B2EB4"/>
    <w:rsid w:val="005B4B24"/>
    <w:rsid w:val="005B4E1E"/>
    <w:rsid w:val="005B4FA4"/>
    <w:rsid w:val="005B55AE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C5DD0"/>
    <w:rsid w:val="005D28C3"/>
    <w:rsid w:val="005D295A"/>
    <w:rsid w:val="005D300F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F0C38"/>
    <w:rsid w:val="005F1053"/>
    <w:rsid w:val="005F16B3"/>
    <w:rsid w:val="005F6B6E"/>
    <w:rsid w:val="0060096D"/>
    <w:rsid w:val="00601482"/>
    <w:rsid w:val="0060187F"/>
    <w:rsid w:val="00602CDE"/>
    <w:rsid w:val="00603815"/>
    <w:rsid w:val="00605443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CF"/>
    <w:rsid w:val="00664475"/>
    <w:rsid w:val="00664F73"/>
    <w:rsid w:val="00665C35"/>
    <w:rsid w:val="00666DEE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A87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AA8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4C6B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E0C"/>
    <w:rsid w:val="007860D4"/>
    <w:rsid w:val="00786A75"/>
    <w:rsid w:val="00787788"/>
    <w:rsid w:val="00790EFB"/>
    <w:rsid w:val="00792259"/>
    <w:rsid w:val="007925EF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12189"/>
    <w:rsid w:val="008125AF"/>
    <w:rsid w:val="00812920"/>
    <w:rsid w:val="00812D88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5941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5AD5"/>
    <w:rsid w:val="008E6DEF"/>
    <w:rsid w:val="008E7515"/>
    <w:rsid w:val="008E79AD"/>
    <w:rsid w:val="008F0A07"/>
    <w:rsid w:val="008F2AE5"/>
    <w:rsid w:val="008F3553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408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22B"/>
    <w:rsid w:val="00990BD7"/>
    <w:rsid w:val="00990EA0"/>
    <w:rsid w:val="0099136F"/>
    <w:rsid w:val="00991615"/>
    <w:rsid w:val="0099418D"/>
    <w:rsid w:val="00994DDB"/>
    <w:rsid w:val="00994FA0"/>
    <w:rsid w:val="00995A97"/>
    <w:rsid w:val="00996DE1"/>
    <w:rsid w:val="00996EEF"/>
    <w:rsid w:val="009A0130"/>
    <w:rsid w:val="009A130B"/>
    <w:rsid w:val="009A15D2"/>
    <w:rsid w:val="009A179F"/>
    <w:rsid w:val="009A234D"/>
    <w:rsid w:val="009A27F1"/>
    <w:rsid w:val="009A3FA8"/>
    <w:rsid w:val="009A442F"/>
    <w:rsid w:val="009A469D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1B5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629C"/>
    <w:rsid w:val="00A111AB"/>
    <w:rsid w:val="00A118D5"/>
    <w:rsid w:val="00A11AFE"/>
    <w:rsid w:val="00A11DC2"/>
    <w:rsid w:val="00A12B56"/>
    <w:rsid w:val="00A13054"/>
    <w:rsid w:val="00A13832"/>
    <w:rsid w:val="00A1452C"/>
    <w:rsid w:val="00A150B3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3E1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2774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C28"/>
    <w:rsid w:val="00C44CA4"/>
    <w:rsid w:val="00C4593F"/>
    <w:rsid w:val="00C45A2E"/>
    <w:rsid w:val="00C46779"/>
    <w:rsid w:val="00C5004B"/>
    <w:rsid w:val="00C513EE"/>
    <w:rsid w:val="00C528FA"/>
    <w:rsid w:val="00C5294A"/>
    <w:rsid w:val="00C52F64"/>
    <w:rsid w:val="00C53213"/>
    <w:rsid w:val="00C541EB"/>
    <w:rsid w:val="00C54DF8"/>
    <w:rsid w:val="00C550C7"/>
    <w:rsid w:val="00C55C1D"/>
    <w:rsid w:val="00C5754F"/>
    <w:rsid w:val="00C57B16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48D5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5F11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5809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2884"/>
    <w:rsid w:val="00DC2B31"/>
    <w:rsid w:val="00DC3BDA"/>
    <w:rsid w:val="00DC59F6"/>
    <w:rsid w:val="00DC6C66"/>
    <w:rsid w:val="00DC6D7A"/>
    <w:rsid w:val="00DC707B"/>
    <w:rsid w:val="00DC7724"/>
    <w:rsid w:val="00DD01D0"/>
    <w:rsid w:val="00DD041F"/>
    <w:rsid w:val="00DD1B32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D26"/>
    <w:rsid w:val="00DF50F2"/>
    <w:rsid w:val="00DF529D"/>
    <w:rsid w:val="00DF5363"/>
    <w:rsid w:val="00DF53A1"/>
    <w:rsid w:val="00DF59FA"/>
    <w:rsid w:val="00DF78DF"/>
    <w:rsid w:val="00DF7F16"/>
    <w:rsid w:val="00E01489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B08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A11BD"/>
    <w:rsid w:val="00FA21AD"/>
    <w:rsid w:val="00FA274B"/>
    <w:rsid w:val="00FA29C5"/>
    <w:rsid w:val="00FA3D7A"/>
    <w:rsid w:val="00FA4613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411FF"/>
    <w:pPr>
      <w:spacing w:after="120" w:line="264" w:lineRule="auto"/>
      <w:jc w:val="both"/>
    </w:pPr>
    <w:rPr>
      <w:rFonts w:ascii="Palatino Linotype" w:hAnsi="Palatino Linotype"/>
      <w:sz w:val="24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  <w:szCs w:val="24"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 w:after="0"/>
      <w:jc w:val="left"/>
    </w:pPr>
    <w:rPr>
      <w:rFonts w:cstheme="minorHAnsi"/>
      <w:b/>
      <w:bCs/>
      <w:iCs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 w:after="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spacing w:after="0"/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spacing w:after="0"/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 w:line="240" w:lineRule="auto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spacing w:after="0"/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spacing w:after="0"/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spacing w:after="0"/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spacing w:after="0"/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spacing w:after="0"/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spacing w:after="0"/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  <w:lang w:eastAsia="en-US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spacing w:after="0"/>
      <w:jc w:val="left"/>
    </w:pPr>
    <w:rPr>
      <w:rFonts w:eastAsia="Calibri"/>
      <w:sz w:val="20"/>
      <w:lang w:eastAsia="en-US"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szCs w:val="24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szCs w:val="24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  <w:szCs w:val="24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after="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242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2024-11-03T23:32:00Z</cp:lastPrinted>
  <dcterms:created xsi:type="dcterms:W3CDTF">2024-11-03T23:32:00Z</dcterms:created>
  <dcterms:modified xsi:type="dcterms:W3CDTF">2024-11-03T23:32:00Z</dcterms:modified>
</cp:coreProperties>
</file>