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08E3E210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7925EF">
        <w:t>3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328B5724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47271A">
        <w:rPr>
          <w:noProof/>
        </w:rPr>
        <w:t>October 20,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A6D9E" w14:textId="77777777" w:rsidR="008F3553" w:rsidRDefault="008F3553" w:rsidP="0029608C">
      <w:r>
        <w:separator/>
      </w:r>
    </w:p>
    <w:p w14:paraId="097C2137" w14:textId="77777777" w:rsidR="008F3553" w:rsidRDefault="008F3553" w:rsidP="0029608C"/>
    <w:p w14:paraId="7A12F426" w14:textId="77777777" w:rsidR="008F3553" w:rsidRDefault="008F3553"/>
  </w:endnote>
  <w:endnote w:type="continuationSeparator" w:id="0">
    <w:p w14:paraId="17F0976E" w14:textId="77777777" w:rsidR="008F3553" w:rsidRDefault="008F3553" w:rsidP="0029608C">
      <w:r>
        <w:continuationSeparator/>
      </w:r>
    </w:p>
    <w:p w14:paraId="03EE1B4D" w14:textId="77777777" w:rsidR="008F3553" w:rsidRDefault="008F3553" w:rsidP="0029608C"/>
    <w:p w14:paraId="6099FF42" w14:textId="77777777" w:rsidR="008F3553" w:rsidRDefault="008F35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000DC" w14:textId="77777777" w:rsidR="008F3553" w:rsidRDefault="008F3553" w:rsidP="0029608C">
      <w:r>
        <w:separator/>
      </w:r>
    </w:p>
  </w:footnote>
  <w:footnote w:type="continuationSeparator" w:id="0">
    <w:p w14:paraId="6D7F9D71" w14:textId="77777777" w:rsidR="008F3553" w:rsidRDefault="008F3553" w:rsidP="0029608C">
      <w:r>
        <w:continuationSeparator/>
      </w:r>
    </w:p>
    <w:p w14:paraId="53C7EEF6" w14:textId="77777777" w:rsidR="008F3553" w:rsidRDefault="008F3553" w:rsidP="0029608C"/>
    <w:p w14:paraId="38273766" w14:textId="77777777" w:rsidR="008F3553" w:rsidRDefault="008F35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2024-10-21T00:10:00Z</cp:lastPrinted>
  <dcterms:created xsi:type="dcterms:W3CDTF">2024-10-21T00:10:00Z</dcterms:created>
  <dcterms:modified xsi:type="dcterms:W3CDTF">2024-10-21T00:10:00Z</dcterms:modified>
</cp:coreProperties>
</file>