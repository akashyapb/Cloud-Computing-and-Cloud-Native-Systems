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140FEC0B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78576D">
        <w:t>6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4E0D2646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4346A5">
        <w:rPr>
          <w:noProof/>
        </w:rPr>
        <w:t>December 4,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D71C4" w14:textId="77777777" w:rsidR="0031091D" w:rsidRDefault="0031091D" w:rsidP="0029608C">
      <w:r>
        <w:separator/>
      </w:r>
    </w:p>
    <w:p w14:paraId="34A2575A" w14:textId="77777777" w:rsidR="0031091D" w:rsidRDefault="0031091D" w:rsidP="0029608C"/>
    <w:p w14:paraId="52FDE7CB" w14:textId="77777777" w:rsidR="0031091D" w:rsidRDefault="0031091D"/>
  </w:endnote>
  <w:endnote w:type="continuationSeparator" w:id="0">
    <w:p w14:paraId="5CFE90A7" w14:textId="77777777" w:rsidR="0031091D" w:rsidRDefault="0031091D" w:rsidP="0029608C">
      <w:r>
        <w:continuationSeparator/>
      </w:r>
    </w:p>
    <w:p w14:paraId="2D0040FE" w14:textId="77777777" w:rsidR="0031091D" w:rsidRDefault="0031091D" w:rsidP="0029608C"/>
    <w:p w14:paraId="7DCA2071" w14:textId="77777777" w:rsidR="0031091D" w:rsidRDefault="00310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7F0F9" w14:textId="77777777" w:rsidR="0031091D" w:rsidRDefault="0031091D" w:rsidP="0029608C">
      <w:r>
        <w:separator/>
      </w:r>
    </w:p>
  </w:footnote>
  <w:footnote w:type="continuationSeparator" w:id="0">
    <w:p w14:paraId="349DC939" w14:textId="77777777" w:rsidR="0031091D" w:rsidRDefault="0031091D" w:rsidP="0029608C">
      <w:r>
        <w:continuationSeparator/>
      </w:r>
    </w:p>
    <w:p w14:paraId="243D5A30" w14:textId="77777777" w:rsidR="0031091D" w:rsidRDefault="0031091D" w:rsidP="0029608C"/>
    <w:p w14:paraId="60B9AC0B" w14:textId="77777777" w:rsidR="0031091D" w:rsidRDefault="003109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2024-12-05T03:24:00Z</cp:lastPrinted>
  <dcterms:created xsi:type="dcterms:W3CDTF">2024-12-05T03:24:00Z</dcterms:created>
  <dcterms:modified xsi:type="dcterms:W3CDTF">2024-12-05T03:24:00Z</dcterms:modified>
</cp:coreProperties>
</file>