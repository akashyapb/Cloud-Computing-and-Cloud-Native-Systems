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2DB2EF60" w:rsidR="00403D78" w:rsidRDefault="00F46B08" w:rsidP="00F46B08">
      <w:pPr>
        <w:pStyle w:val="FrontPageTitle"/>
      </w:pPr>
      <w:r w:rsidRPr="00F46B08">
        <w:t>Cloud Computing and Cloud Native Systems</w:t>
      </w:r>
    </w:p>
    <w:p w14:paraId="7DB770B2" w14:textId="4EE7E47A" w:rsidR="00F46B08" w:rsidRDefault="00F46B08" w:rsidP="00F46B08">
      <w:pPr>
        <w:pStyle w:val="Subheading"/>
        <w:jc w:val="center"/>
      </w:pPr>
      <w:r w:rsidRPr="00F46B08">
        <w:t>ECE 573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1640A944" w:rsidR="00F46B08" w:rsidRDefault="00F46B08" w:rsidP="00F46B08">
      <w:pPr>
        <w:pStyle w:val="FrontPageTitle"/>
      </w:pPr>
      <w:r>
        <w:t xml:space="preserve">Homework </w:t>
      </w:r>
      <w:r w:rsidR="00302B8A">
        <w:t>4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19FB3309" w:rsidR="00F46B08" w:rsidRDefault="00F46B08" w:rsidP="00F46B08">
      <w:pPr>
        <w:pStyle w:val="FrontPage"/>
      </w:pPr>
      <w:r>
        <w:t>Fall 2024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662D5973" w:rsidR="00F46B08" w:rsidRPr="00F46B08" w:rsidRDefault="00F46B08" w:rsidP="00F46B08">
      <w:pPr>
        <w:pStyle w:val="FrontPage"/>
      </w:pPr>
      <w:r>
        <w:t xml:space="preserve">Date: </w:t>
      </w:r>
      <w:r w:rsidR="0099136F">
        <w:fldChar w:fldCharType="begin"/>
      </w:r>
      <w:r w:rsidR="0099136F">
        <w:instrText xml:space="preserve"> DATE \@ "MMMM d, yyyy" </w:instrText>
      </w:r>
      <w:r w:rsidR="0099136F">
        <w:fldChar w:fldCharType="separate"/>
      </w:r>
      <w:r w:rsidR="00A41A67">
        <w:rPr>
          <w:noProof/>
        </w:rPr>
        <w:t>October 27, 2024</w:t>
      </w:r>
      <w:r w:rsidR="0099136F">
        <w:fldChar w:fldCharType="end"/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94EFA" w14:textId="77777777" w:rsidR="00AA2BF7" w:rsidRDefault="00AA2BF7" w:rsidP="0029608C">
      <w:r>
        <w:separator/>
      </w:r>
    </w:p>
    <w:p w14:paraId="1057B619" w14:textId="77777777" w:rsidR="00AA2BF7" w:rsidRDefault="00AA2BF7" w:rsidP="0029608C"/>
    <w:p w14:paraId="0FF19881" w14:textId="77777777" w:rsidR="00AA2BF7" w:rsidRDefault="00AA2BF7"/>
  </w:endnote>
  <w:endnote w:type="continuationSeparator" w:id="0">
    <w:p w14:paraId="01117891" w14:textId="77777777" w:rsidR="00AA2BF7" w:rsidRDefault="00AA2BF7" w:rsidP="0029608C">
      <w:r>
        <w:continuationSeparator/>
      </w:r>
    </w:p>
    <w:p w14:paraId="164AFBE4" w14:textId="77777777" w:rsidR="00AA2BF7" w:rsidRDefault="00AA2BF7" w:rsidP="0029608C"/>
    <w:p w14:paraId="55AE098F" w14:textId="77777777" w:rsidR="00AA2BF7" w:rsidRDefault="00AA2B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7CB80" w14:textId="77777777" w:rsidR="00AA2BF7" w:rsidRDefault="00AA2BF7" w:rsidP="0029608C">
      <w:r>
        <w:separator/>
      </w:r>
    </w:p>
  </w:footnote>
  <w:footnote w:type="continuationSeparator" w:id="0">
    <w:p w14:paraId="25460B70" w14:textId="77777777" w:rsidR="00AA2BF7" w:rsidRDefault="00AA2BF7" w:rsidP="0029608C">
      <w:r>
        <w:continuationSeparator/>
      </w:r>
    </w:p>
    <w:p w14:paraId="0B317F70" w14:textId="77777777" w:rsidR="00AA2BF7" w:rsidRDefault="00AA2BF7" w:rsidP="0029608C"/>
    <w:p w14:paraId="04F2A490" w14:textId="77777777" w:rsidR="00AA2BF7" w:rsidRDefault="00AA2B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761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2B8A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4F54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564A"/>
    <w:rsid w:val="004357AB"/>
    <w:rsid w:val="00436014"/>
    <w:rsid w:val="0043625F"/>
    <w:rsid w:val="00436FFA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D28C3"/>
    <w:rsid w:val="005D295A"/>
    <w:rsid w:val="005D6F3B"/>
    <w:rsid w:val="005D7CFC"/>
    <w:rsid w:val="005E06BF"/>
    <w:rsid w:val="005E1817"/>
    <w:rsid w:val="005E1A4C"/>
    <w:rsid w:val="005E1B54"/>
    <w:rsid w:val="005E1C1F"/>
    <w:rsid w:val="005E25F9"/>
    <w:rsid w:val="005E29D8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69B6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E0C"/>
    <w:rsid w:val="007860D4"/>
    <w:rsid w:val="00786A75"/>
    <w:rsid w:val="00787788"/>
    <w:rsid w:val="00790EFB"/>
    <w:rsid w:val="00792259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2C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1A67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BF7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878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D33"/>
    <w:rsid w:val="00D23EAE"/>
    <w:rsid w:val="00D246D2"/>
    <w:rsid w:val="00D24F8E"/>
    <w:rsid w:val="00D272D7"/>
    <w:rsid w:val="00D30B5E"/>
    <w:rsid w:val="00D312EC"/>
    <w:rsid w:val="00D32333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598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243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2024-10-27T10:52:00Z</cp:lastPrinted>
  <dcterms:created xsi:type="dcterms:W3CDTF">2024-10-27T10:52:00Z</dcterms:created>
  <dcterms:modified xsi:type="dcterms:W3CDTF">2024-10-27T10:52:00Z</dcterms:modified>
</cp:coreProperties>
</file>