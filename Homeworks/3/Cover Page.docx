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69EACF57" w:rsidR="00F46B08" w:rsidRDefault="00F46B08" w:rsidP="00F46B08">
      <w:pPr>
        <w:pStyle w:val="FrontPageTitle"/>
      </w:pPr>
      <w:r>
        <w:t xml:space="preserve">Homework </w:t>
      </w:r>
      <w:r w:rsidR="005E29D8">
        <w:t>3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335BD631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394F54">
        <w:rPr>
          <w:noProof/>
        </w:rPr>
        <w:t>October 3,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306E3" w14:textId="77777777" w:rsidR="00DE6598" w:rsidRDefault="00DE6598" w:rsidP="0029608C">
      <w:r>
        <w:separator/>
      </w:r>
    </w:p>
    <w:p w14:paraId="1DEC1107" w14:textId="77777777" w:rsidR="00DE6598" w:rsidRDefault="00DE6598" w:rsidP="0029608C"/>
    <w:p w14:paraId="0455F5DD" w14:textId="77777777" w:rsidR="00DE6598" w:rsidRDefault="00DE6598"/>
  </w:endnote>
  <w:endnote w:type="continuationSeparator" w:id="0">
    <w:p w14:paraId="717825E5" w14:textId="77777777" w:rsidR="00DE6598" w:rsidRDefault="00DE6598" w:rsidP="0029608C">
      <w:r>
        <w:continuationSeparator/>
      </w:r>
    </w:p>
    <w:p w14:paraId="2952BCB3" w14:textId="77777777" w:rsidR="00DE6598" w:rsidRDefault="00DE6598" w:rsidP="0029608C"/>
    <w:p w14:paraId="661DF844" w14:textId="77777777" w:rsidR="00DE6598" w:rsidRDefault="00DE6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B10FC" w14:textId="77777777" w:rsidR="00DE6598" w:rsidRDefault="00DE6598" w:rsidP="0029608C">
      <w:r>
        <w:separator/>
      </w:r>
    </w:p>
  </w:footnote>
  <w:footnote w:type="continuationSeparator" w:id="0">
    <w:p w14:paraId="4197EBA1" w14:textId="77777777" w:rsidR="00DE6598" w:rsidRDefault="00DE6598" w:rsidP="0029608C">
      <w:r>
        <w:continuationSeparator/>
      </w:r>
    </w:p>
    <w:p w14:paraId="7C375DF8" w14:textId="77777777" w:rsidR="00DE6598" w:rsidRDefault="00DE6598" w:rsidP="0029608C"/>
    <w:p w14:paraId="731CF52B" w14:textId="77777777" w:rsidR="00DE6598" w:rsidRDefault="00DE65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761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F54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6FFA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D28C3"/>
    <w:rsid w:val="005D295A"/>
    <w:rsid w:val="005D6F3B"/>
    <w:rsid w:val="005D7CFC"/>
    <w:rsid w:val="005E06BF"/>
    <w:rsid w:val="005E1817"/>
    <w:rsid w:val="005E1A4C"/>
    <w:rsid w:val="005E1B54"/>
    <w:rsid w:val="005E1C1F"/>
    <w:rsid w:val="005E25F9"/>
    <w:rsid w:val="005E29D8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2C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598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2024-10-03T06:01:00Z</cp:lastPrinted>
  <dcterms:created xsi:type="dcterms:W3CDTF">2024-10-03T06:01:00Z</dcterms:created>
  <dcterms:modified xsi:type="dcterms:W3CDTF">2024-10-03T06:01:00Z</dcterms:modified>
</cp:coreProperties>
</file>