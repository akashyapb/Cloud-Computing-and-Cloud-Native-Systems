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56B7CD2E" w:rsidR="00F46B08" w:rsidRDefault="00F46B08" w:rsidP="00F46B08">
      <w:pPr>
        <w:pStyle w:val="FrontPageTitle"/>
      </w:pPr>
      <w:r>
        <w:t xml:space="preserve">Homework </w:t>
      </w:r>
      <w:r w:rsidR="0099136F">
        <w:t>2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42A3CFC0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3C3685">
        <w:rPr>
          <w:noProof/>
        </w:rPr>
        <w:t>September 22,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12A6" w14:textId="77777777" w:rsidR="00CF5F11" w:rsidRDefault="00CF5F11" w:rsidP="0029608C">
      <w:r>
        <w:separator/>
      </w:r>
    </w:p>
    <w:p w14:paraId="55A248DD" w14:textId="77777777" w:rsidR="00CF5F11" w:rsidRDefault="00CF5F11" w:rsidP="0029608C"/>
    <w:p w14:paraId="4DD228F7" w14:textId="77777777" w:rsidR="00CF5F11" w:rsidRDefault="00CF5F11"/>
  </w:endnote>
  <w:endnote w:type="continuationSeparator" w:id="0">
    <w:p w14:paraId="7DDC3518" w14:textId="77777777" w:rsidR="00CF5F11" w:rsidRDefault="00CF5F11" w:rsidP="0029608C">
      <w:r>
        <w:continuationSeparator/>
      </w:r>
    </w:p>
    <w:p w14:paraId="03EDD428" w14:textId="77777777" w:rsidR="00CF5F11" w:rsidRDefault="00CF5F11" w:rsidP="0029608C"/>
    <w:p w14:paraId="55F0AE5D" w14:textId="77777777" w:rsidR="00CF5F11" w:rsidRDefault="00CF5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C4F2D" w14:textId="77777777" w:rsidR="00CF5F11" w:rsidRDefault="00CF5F11" w:rsidP="0029608C">
      <w:r>
        <w:separator/>
      </w:r>
    </w:p>
  </w:footnote>
  <w:footnote w:type="continuationSeparator" w:id="0">
    <w:p w14:paraId="6BE8FFD6" w14:textId="77777777" w:rsidR="00CF5F11" w:rsidRDefault="00CF5F11" w:rsidP="0029608C">
      <w:r>
        <w:continuationSeparator/>
      </w:r>
    </w:p>
    <w:p w14:paraId="64ABA296" w14:textId="77777777" w:rsidR="00CF5F11" w:rsidRDefault="00CF5F11" w:rsidP="0029608C"/>
    <w:p w14:paraId="27893946" w14:textId="77777777" w:rsidR="00CF5F11" w:rsidRDefault="00CF5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245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2024-09-23T04:44:00Z</cp:lastPrinted>
  <dcterms:created xsi:type="dcterms:W3CDTF">2024-09-23T04:44:00Z</dcterms:created>
  <dcterms:modified xsi:type="dcterms:W3CDTF">2024-09-23T04:44:00Z</dcterms:modified>
</cp:coreProperties>
</file>