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46365EF9" w14:textId="0F49A744" w:rsidR="00316AB8"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77940980" w:history="1">
        <w:r w:rsidR="00316AB8" w:rsidRPr="00954121">
          <w:rPr>
            <w:rStyle w:val="Hyperlink"/>
            <w:noProof/>
          </w:rPr>
          <w:t>Solutions</w:t>
        </w:r>
        <w:r w:rsidR="00316AB8">
          <w:rPr>
            <w:noProof/>
            <w:webHidden/>
          </w:rPr>
          <w:tab/>
        </w:r>
        <w:r w:rsidR="00316AB8">
          <w:rPr>
            <w:noProof/>
            <w:webHidden/>
          </w:rPr>
          <w:fldChar w:fldCharType="begin"/>
        </w:r>
        <w:r w:rsidR="00316AB8">
          <w:rPr>
            <w:noProof/>
            <w:webHidden/>
          </w:rPr>
          <w:instrText xml:space="preserve"> PAGEREF _Toc177940980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2EE65B76" w14:textId="59F3CB92" w:rsidR="00316AB8" w:rsidRDefault="00000000">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7940981" w:history="1">
        <w:r w:rsidR="00316AB8" w:rsidRPr="00954121">
          <w:rPr>
            <w:rStyle w:val="Hyperlink"/>
            <w:noProof/>
          </w:rPr>
          <w:t>1</w:t>
        </w:r>
        <w:r w:rsidR="00316AB8">
          <w:rPr>
            <w:rFonts w:asciiTheme="minorHAnsi" w:eastAsiaTheme="minorEastAsia" w:hAnsiTheme="minorHAnsi" w:cstheme="minorBidi"/>
            <w:b w:val="0"/>
            <w:bCs w:val="0"/>
            <w:iCs w:val="0"/>
            <w:noProof/>
            <w:kern w:val="2"/>
            <w14:ligatures w14:val="standardContextual"/>
          </w:rPr>
          <w:tab/>
        </w:r>
        <w:r w:rsidR="00316AB8" w:rsidRPr="00954121">
          <w:rPr>
            <w:rStyle w:val="Hyperlink"/>
            <w:noProof/>
          </w:rPr>
          <w:t>Code 1</w:t>
        </w:r>
        <w:r w:rsidR="00316AB8">
          <w:rPr>
            <w:noProof/>
            <w:webHidden/>
          </w:rPr>
          <w:tab/>
        </w:r>
        <w:r w:rsidR="00316AB8">
          <w:rPr>
            <w:noProof/>
            <w:webHidden/>
          </w:rPr>
          <w:fldChar w:fldCharType="begin"/>
        </w:r>
        <w:r w:rsidR="00316AB8">
          <w:rPr>
            <w:noProof/>
            <w:webHidden/>
          </w:rPr>
          <w:instrText xml:space="preserve"> PAGEREF _Toc177940981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564F9203" w14:textId="35014CC0" w:rsidR="00316AB8" w:rsidRDefault="00000000">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2" w:history="1">
        <w:r w:rsidR="00316AB8" w:rsidRPr="00954121">
          <w:rPr>
            <w:rStyle w:val="Hyperlink"/>
            <w:noProof/>
          </w:rPr>
          <w:t>1.1</w:t>
        </w:r>
        <w:r w:rsidR="00316AB8">
          <w:rPr>
            <w:rFonts w:asciiTheme="minorHAnsi" w:eastAsiaTheme="minorEastAsia" w:hAnsiTheme="minorHAnsi" w:cstheme="minorBidi"/>
            <w:b w:val="0"/>
            <w:bCs w:val="0"/>
            <w:i w:val="0"/>
            <w:noProof/>
            <w:kern w:val="2"/>
            <w:sz w:val="24"/>
            <w:szCs w:val="24"/>
            <w14:ligatures w14:val="standardContextual"/>
          </w:rPr>
          <w:tab/>
        </w:r>
        <w:r w:rsidR="00316AB8" w:rsidRPr="00954121">
          <w:rPr>
            <w:rStyle w:val="Hyperlink"/>
            <w:noProof/>
          </w:rPr>
          <w:t>Running the code</w:t>
        </w:r>
        <w:r w:rsidR="00316AB8">
          <w:rPr>
            <w:noProof/>
            <w:webHidden/>
          </w:rPr>
          <w:tab/>
        </w:r>
        <w:r w:rsidR="00316AB8">
          <w:rPr>
            <w:noProof/>
            <w:webHidden/>
          </w:rPr>
          <w:fldChar w:fldCharType="begin"/>
        </w:r>
        <w:r w:rsidR="00316AB8">
          <w:rPr>
            <w:noProof/>
            <w:webHidden/>
          </w:rPr>
          <w:instrText xml:space="preserve"> PAGEREF _Toc177940982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45A15641" w14:textId="6C7BB2DB" w:rsidR="00316AB8" w:rsidRDefault="00000000">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3" w:history="1">
        <w:r w:rsidR="00316AB8" w:rsidRPr="00954121">
          <w:rPr>
            <w:rStyle w:val="Hyperlink"/>
            <w:noProof/>
          </w:rPr>
          <w:t>1.1.1</w:t>
        </w:r>
        <w:r w:rsidR="00316AB8">
          <w:rPr>
            <w:rFonts w:asciiTheme="minorHAnsi" w:eastAsiaTheme="minorEastAsia" w:hAnsiTheme="minorHAnsi" w:cstheme="minorBidi"/>
            <w:i w:val="0"/>
            <w:noProof/>
            <w:kern w:val="2"/>
            <w:sz w:val="24"/>
            <w14:ligatures w14:val="standardContextual"/>
          </w:rPr>
          <w:tab/>
        </w:r>
        <w:r w:rsidR="00316AB8" w:rsidRPr="00954121">
          <w:rPr>
            <w:rStyle w:val="Hyperlink"/>
            <w:noProof/>
          </w:rPr>
          <w:t>Existing condition</w:t>
        </w:r>
        <w:r w:rsidR="00316AB8">
          <w:rPr>
            <w:noProof/>
            <w:webHidden/>
          </w:rPr>
          <w:tab/>
        </w:r>
        <w:r w:rsidR="00316AB8">
          <w:rPr>
            <w:noProof/>
            <w:webHidden/>
          </w:rPr>
          <w:fldChar w:fldCharType="begin"/>
        </w:r>
        <w:r w:rsidR="00316AB8">
          <w:rPr>
            <w:noProof/>
            <w:webHidden/>
          </w:rPr>
          <w:instrText xml:space="preserve"> PAGEREF _Toc177940983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5976DB4C" w14:textId="11D16275" w:rsidR="00316AB8" w:rsidRDefault="00000000">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4" w:history="1">
        <w:r w:rsidR="00316AB8" w:rsidRPr="00954121">
          <w:rPr>
            <w:rStyle w:val="Hyperlink"/>
            <w:noProof/>
          </w:rPr>
          <w:t>1.1.2</w:t>
        </w:r>
        <w:r w:rsidR="00316AB8">
          <w:rPr>
            <w:rFonts w:asciiTheme="minorHAnsi" w:eastAsiaTheme="minorEastAsia" w:hAnsiTheme="minorHAnsi" w:cstheme="minorBidi"/>
            <w:i w:val="0"/>
            <w:noProof/>
            <w:kern w:val="2"/>
            <w:sz w:val="24"/>
            <w14:ligatures w14:val="standardContextual"/>
          </w:rPr>
          <w:tab/>
        </w:r>
        <w:r w:rsidR="00316AB8" w:rsidRPr="00954121">
          <w:rPr>
            <w:rStyle w:val="Hyperlink"/>
            <w:noProof/>
          </w:rPr>
          <w:t>Updated Condition</w:t>
        </w:r>
        <w:r w:rsidR="00316AB8">
          <w:rPr>
            <w:noProof/>
            <w:webHidden/>
          </w:rPr>
          <w:tab/>
        </w:r>
        <w:r w:rsidR="00316AB8">
          <w:rPr>
            <w:noProof/>
            <w:webHidden/>
          </w:rPr>
          <w:fldChar w:fldCharType="begin"/>
        </w:r>
        <w:r w:rsidR="00316AB8">
          <w:rPr>
            <w:noProof/>
            <w:webHidden/>
          </w:rPr>
          <w:instrText xml:space="preserve"> PAGEREF _Toc177940984 \h </w:instrText>
        </w:r>
        <w:r w:rsidR="00316AB8">
          <w:rPr>
            <w:noProof/>
            <w:webHidden/>
          </w:rPr>
        </w:r>
        <w:r w:rsidR="00316AB8">
          <w:rPr>
            <w:noProof/>
            <w:webHidden/>
          </w:rPr>
          <w:fldChar w:fldCharType="separate"/>
        </w:r>
        <w:r w:rsidR="00FA1618">
          <w:rPr>
            <w:noProof/>
            <w:webHidden/>
          </w:rPr>
          <w:t>1</w:t>
        </w:r>
        <w:r w:rsidR="00316AB8">
          <w:rPr>
            <w:noProof/>
            <w:webHidden/>
          </w:rPr>
          <w:fldChar w:fldCharType="end"/>
        </w:r>
      </w:hyperlink>
    </w:p>
    <w:p w14:paraId="3FC7CABA" w14:textId="2359683A" w:rsidR="00316AB8" w:rsidRDefault="00000000">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5" w:history="1">
        <w:r w:rsidR="00316AB8" w:rsidRPr="00954121">
          <w:rPr>
            <w:rStyle w:val="Hyperlink"/>
            <w:noProof/>
          </w:rPr>
          <w:t>1.2</w:t>
        </w:r>
        <w:r w:rsidR="00316AB8">
          <w:rPr>
            <w:rFonts w:asciiTheme="minorHAnsi" w:eastAsiaTheme="minorEastAsia" w:hAnsiTheme="minorHAnsi" w:cstheme="minorBidi"/>
            <w:b w:val="0"/>
            <w:bCs w:val="0"/>
            <w:i w:val="0"/>
            <w:noProof/>
            <w:kern w:val="2"/>
            <w:sz w:val="24"/>
            <w:szCs w:val="24"/>
            <w14:ligatures w14:val="standardContextual"/>
          </w:rPr>
          <w:tab/>
        </w:r>
        <w:r w:rsidR="00316AB8" w:rsidRPr="00954121">
          <w:rPr>
            <w:rStyle w:val="Hyperlink"/>
            <w:noProof/>
          </w:rPr>
          <w:t>Explanation</w:t>
        </w:r>
        <w:r w:rsidR="00316AB8">
          <w:rPr>
            <w:noProof/>
            <w:webHidden/>
          </w:rPr>
          <w:tab/>
        </w:r>
        <w:r w:rsidR="00316AB8">
          <w:rPr>
            <w:noProof/>
            <w:webHidden/>
          </w:rPr>
          <w:fldChar w:fldCharType="begin"/>
        </w:r>
        <w:r w:rsidR="00316AB8">
          <w:rPr>
            <w:noProof/>
            <w:webHidden/>
          </w:rPr>
          <w:instrText xml:space="preserve"> PAGEREF _Toc177940985 \h </w:instrText>
        </w:r>
        <w:r w:rsidR="00316AB8">
          <w:rPr>
            <w:noProof/>
            <w:webHidden/>
          </w:rPr>
        </w:r>
        <w:r w:rsidR="00316AB8">
          <w:rPr>
            <w:noProof/>
            <w:webHidden/>
          </w:rPr>
          <w:fldChar w:fldCharType="separate"/>
        </w:r>
        <w:r w:rsidR="00FA1618">
          <w:rPr>
            <w:noProof/>
            <w:webHidden/>
          </w:rPr>
          <w:t>3</w:t>
        </w:r>
        <w:r w:rsidR="00316AB8">
          <w:rPr>
            <w:noProof/>
            <w:webHidden/>
          </w:rPr>
          <w:fldChar w:fldCharType="end"/>
        </w:r>
      </w:hyperlink>
    </w:p>
    <w:p w14:paraId="6EB90C6C" w14:textId="7D76FD76" w:rsidR="00316AB8" w:rsidRDefault="00000000">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7940986" w:history="1">
        <w:r w:rsidR="00316AB8" w:rsidRPr="00954121">
          <w:rPr>
            <w:rStyle w:val="Hyperlink"/>
            <w:noProof/>
          </w:rPr>
          <w:t>2</w:t>
        </w:r>
        <w:r w:rsidR="00316AB8">
          <w:rPr>
            <w:rFonts w:asciiTheme="minorHAnsi" w:eastAsiaTheme="minorEastAsia" w:hAnsiTheme="minorHAnsi" w:cstheme="minorBidi"/>
            <w:b w:val="0"/>
            <w:bCs w:val="0"/>
            <w:iCs w:val="0"/>
            <w:noProof/>
            <w:kern w:val="2"/>
            <w14:ligatures w14:val="standardContextual"/>
          </w:rPr>
          <w:tab/>
        </w:r>
        <w:r w:rsidR="00316AB8" w:rsidRPr="00954121">
          <w:rPr>
            <w:rStyle w:val="Hyperlink"/>
            <w:noProof/>
          </w:rPr>
          <w:t>Code 2</w:t>
        </w:r>
        <w:r w:rsidR="00316AB8">
          <w:rPr>
            <w:noProof/>
            <w:webHidden/>
          </w:rPr>
          <w:tab/>
        </w:r>
        <w:r w:rsidR="00316AB8">
          <w:rPr>
            <w:noProof/>
            <w:webHidden/>
          </w:rPr>
          <w:fldChar w:fldCharType="begin"/>
        </w:r>
        <w:r w:rsidR="00316AB8">
          <w:rPr>
            <w:noProof/>
            <w:webHidden/>
          </w:rPr>
          <w:instrText xml:space="preserve"> PAGEREF _Toc177940986 \h </w:instrText>
        </w:r>
        <w:r w:rsidR="00316AB8">
          <w:rPr>
            <w:noProof/>
            <w:webHidden/>
          </w:rPr>
        </w:r>
        <w:r w:rsidR="00316AB8">
          <w:rPr>
            <w:noProof/>
            <w:webHidden/>
          </w:rPr>
          <w:fldChar w:fldCharType="separate"/>
        </w:r>
        <w:r w:rsidR="00FA1618">
          <w:rPr>
            <w:noProof/>
            <w:webHidden/>
          </w:rPr>
          <w:t>4</w:t>
        </w:r>
        <w:r w:rsidR="00316AB8">
          <w:rPr>
            <w:noProof/>
            <w:webHidden/>
          </w:rPr>
          <w:fldChar w:fldCharType="end"/>
        </w:r>
      </w:hyperlink>
    </w:p>
    <w:p w14:paraId="4C1E76AE" w14:textId="22A3CDDC" w:rsidR="00316AB8" w:rsidRDefault="00000000">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87" w:history="1">
        <w:r w:rsidR="00316AB8" w:rsidRPr="00954121">
          <w:rPr>
            <w:rStyle w:val="Hyperlink"/>
            <w:noProof/>
          </w:rPr>
          <w:t>2.1</w:t>
        </w:r>
        <w:r w:rsidR="00316AB8">
          <w:rPr>
            <w:rFonts w:asciiTheme="minorHAnsi" w:eastAsiaTheme="minorEastAsia" w:hAnsiTheme="minorHAnsi" w:cstheme="minorBidi"/>
            <w:b w:val="0"/>
            <w:bCs w:val="0"/>
            <w:i w:val="0"/>
            <w:noProof/>
            <w:kern w:val="2"/>
            <w:sz w:val="24"/>
            <w:szCs w:val="24"/>
            <w14:ligatures w14:val="standardContextual"/>
          </w:rPr>
          <w:tab/>
        </w:r>
        <w:r w:rsidR="00316AB8" w:rsidRPr="00954121">
          <w:rPr>
            <w:rStyle w:val="Hyperlink"/>
            <w:noProof/>
          </w:rPr>
          <w:t>Running the code</w:t>
        </w:r>
        <w:r w:rsidR="00316AB8">
          <w:rPr>
            <w:noProof/>
            <w:webHidden/>
          </w:rPr>
          <w:tab/>
        </w:r>
        <w:r w:rsidR="00316AB8">
          <w:rPr>
            <w:noProof/>
            <w:webHidden/>
          </w:rPr>
          <w:fldChar w:fldCharType="begin"/>
        </w:r>
        <w:r w:rsidR="00316AB8">
          <w:rPr>
            <w:noProof/>
            <w:webHidden/>
          </w:rPr>
          <w:instrText xml:space="preserve"> PAGEREF _Toc177940987 \h </w:instrText>
        </w:r>
        <w:r w:rsidR="00316AB8">
          <w:rPr>
            <w:noProof/>
            <w:webHidden/>
          </w:rPr>
        </w:r>
        <w:r w:rsidR="00316AB8">
          <w:rPr>
            <w:noProof/>
            <w:webHidden/>
          </w:rPr>
          <w:fldChar w:fldCharType="separate"/>
        </w:r>
        <w:r w:rsidR="00FA1618">
          <w:rPr>
            <w:noProof/>
            <w:webHidden/>
          </w:rPr>
          <w:t>4</w:t>
        </w:r>
        <w:r w:rsidR="00316AB8">
          <w:rPr>
            <w:noProof/>
            <w:webHidden/>
          </w:rPr>
          <w:fldChar w:fldCharType="end"/>
        </w:r>
      </w:hyperlink>
    </w:p>
    <w:p w14:paraId="47BBDD2F" w14:textId="56690A75" w:rsidR="00316AB8" w:rsidRDefault="00000000">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8" w:history="1">
        <w:r w:rsidR="00316AB8" w:rsidRPr="00954121">
          <w:rPr>
            <w:rStyle w:val="Hyperlink"/>
            <w:noProof/>
          </w:rPr>
          <w:t>2.1.1</w:t>
        </w:r>
        <w:r w:rsidR="00316AB8">
          <w:rPr>
            <w:rFonts w:asciiTheme="minorHAnsi" w:eastAsiaTheme="minorEastAsia" w:hAnsiTheme="minorHAnsi" w:cstheme="minorBidi"/>
            <w:i w:val="0"/>
            <w:noProof/>
            <w:kern w:val="2"/>
            <w:sz w:val="24"/>
            <w14:ligatures w14:val="standardContextual"/>
          </w:rPr>
          <w:tab/>
        </w:r>
        <w:r w:rsidR="00316AB8" w:rsidRPr="00954121">
          <w:rPr>
            <w:rStyle w:val="Hyperlink"/>
            <w:noProof/>
          </w:rPr>
          <w:t>Existing Condition</w:t>
        </w:r>
        <w:r w:rsidR="00316AB8">
          <w:rPr>
            <w:noProof/>
            <w:webHidden/>
          </w:rPr>
          <w:tab/>
        </w:r>
        <w:r w:rsidR="00316AB8">
          <w:rPr>
            <w:noProof/>
            <w:webHidden/>
          </w:rPr>
          <w:fldChar w:fldCharType="begin"/>
        </w:r>
        <w:r w:rsidR="00316AB8">
          <w:rPr>
            <w:noProof/>
            <w:webHidden/>
          </w:rPr>
          <w:instrText xml:space="preserve"> PAGEREF _Toc177940988 \h </w:instrText>
        </w:r>
        <w:r w:rsidR="00316AB8">
          <w:rPr>
            <w:noProof/>
            <w:webHidden/>
          </w:rPr>
        </w:r>
        <w:r w:rsidR="00316AB8">
          <w:rPr>
            <w:noProof/>
            <w:webHidden/>
          </w:rPr>
          <w:fldChar w:fldCharType="separate"/>
        </w:r>
        <w:r w:rsidR="00FA1618">
          <w:rPr>
            <w:noProof/>
            <w:webHidden/>
          </w:rPr>
          <w:t>4</w:t>
        </w:r>
        <w:r w:rsidR="00316AB8">
          <w:rPr>
            <w:noProof/>
            <w:webHidden/>
          </w:rPr>
          <w:fldChar w:fldCharType="end"/>
        </w:r>
      </w:hyperlink>
    </w:p>
    <w:p w14:paraId="0D21241A" w14:textId="551703BF" w:rsidR="00316AB8" w:rsidRDefault="00000000">
      <w:pPr>
        <w:pStyle w:val="TOC3"/>
        <w:tabs>
          <w:tab w:val="left" w:pos="1200"/>
          <w:tab w:val="right" w:leader="dot" w:pos="8776"/>
        </w:tabs>
        <w:rPr>
          <w:rFonts w:asciiTheme="minorHAnsi" w:eastAsiaTheme="minorEastAsia" w:hAnsiTheme="minorHAnsi" w:cstheme="minorBidi"/>
          <w:i w:val="0"/>
          <w:noProof/>
          <w:kern w:val="2"/>
          <w:sz w:val="24"/>
          <w14:ligatures w14:val="standardContextual"/>
        </w:rPr>
      </w:pPr>
      <w:hyperlink w:anchor="_Toc177940989" w:history="1">
        <w:r w:rsidR="00316AB8" w:rsidRPr="00954121">
          <w:rPr>
            <w:rStyle w:val="Hyperlink"/>
            <w:noProof/>
          </w:rPr>
          <w:t>2.1.2</w:t>
        </w:r>
        <w:r w:rsidR="00316AB8">
          <w:rPr>
            <w:rFonts w:asciiTheme="minorHAnsi" w:eastAsiaTheme="minorEastAsia" w:hAnsiTheme="minorHAnsi" w:cstheme="minorBidi"/>
            <w:i w:val="0"/>
            <w:noProof/>
            <w:kern w:val="2"/>
            <w:sz w:val="24"/>
            <w14:ligatures w14:val="standardContextual"/>
          </w:rPr>
          <w:tab/>
        </w:r>
        <w:r w:rsidR="00316AB8" w:rsidRPr="00954121">
          <w:rPr>
            <w:rStyle w:val="Hyperlink"/>
            <w:noProof/>
          </w:rPr>
          <w:t>Updated Condition</w:t>
        </w:r>
        <w:r w:rsidR="00316AB8">
          <w:rPr>
            <w:noProof/>
            <w:webHidden/>
          </w:rPr>
          <w:tab/>
        </w:r>
        <w:r w:rsidR="00316AB8">
          <w:rPr>
            <w:noProof/>
            <w:webHidden/>
          </w:rPr>
          <w:fldChar w:fldCharType="begin"/>
        </w:r>
        <w:r w:rsidR="00316AB8">
          <w:rPr>
            <w:noProof/>
            <w:webHidden/>
          </w:rPr>
          <w:instrText xml:space="preserve"> PAGEREF _Toc177940989 \h </w:instrText>
        </w:r>
        <w:r w:rsidR="00316AB8">
          <w:rPr>
            <w:noProof/>
            <w:webHidden/>
          </w:rPr>
        </w:r>
        <w:r w:rsidR="00316AB8">
          <w:rPr>
            <w:noProof/>
            <w:webHidden/>
          </w:rPr>
          <w:fldChar w:fldCharType="separate"/>
        </w:r>
        <w:r w:rsidR="00FA1618">
          <w:rPr>
            <w:noProof/>
            <w:webHidden/>
          </w:rPr>
          <w:t>5</w:t>
        </w:r>
        <w:r w:rsidR="00316AB8">
          <w:rPr>
            <w:noProof/>
            <w:webHidden/>
          </w:rPr>
          <w:fldChar w:fldCharType="end"/>
        </w:r>
      </w:hyperlink>
    </w:p>
    <w:p w14:paraId="4B72AC9F" w14:textId="2CA9789F" w:rsidR="00316AB8" w:rsidRDefault="00000000">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7940990" w:history="1">
        <w:r w:rsidR="00316AB8" w:rsidRPr="00954121">
          <w:rPr>
            <w:rStyle w:val="Hyperlink"/>
            <w:noProof/>
          </w:rPr>
          <w:t>2.2</w:t>
        </w:r>
        <w:r w:rsidR="00316AB8">
          <w:rPr>
            <w:rFonts w:asciiTheme="minorHAnsi" w:eastAsiaTheme="minorEastAsia" w:hAnsiTheme="minorHAnsi" w:cstheme="minorBidi"/>
            <w:b w:val="0"/>
            <w:bCs w:val="0"/>
            <w:i w:val="0"/>
            <w:noProof/>
            <w:kern w:val="2"/>
            <w:sz w:val="24"/>
            <w:szCs w:val="24"/>
            <w14:ligatures w14:val="standardContextual"/>
          </w:rPr>
          <w:tab/>
        </w:r>
        <w:r w:rsidR="00316AB8" w:rsidRPr="00954121">
          <w:rPr>
            <w:rStyle w:val="Hyperlink"/>
            <w:noProof/>
          </w:rPr>
          <w:t>Explanation</w:t>
        </w:r>
        <w:r w:rsidR="00316AB8">
          <w:rPr>
            <w:noProof/>
            <w:webHidden/>
          </w:rPr>
          <w:tab/>
        </w:r>
        <w:r w:rsidR="00316AB8">
          <w:rPr>
            <w:noProof/>
            <w:webHidden/>
          </w:rPr>
          <w:fldChar w:fldCharType="begin"/>
        </w:r>
        <w:r w:rsidR="00316AB8">
          <w:rPr>
            <w:noProof/>
            <w:webHidden/>
          </w:rPr>
          <w:instrText xml:space="preserve"> PAGEREF _Toc177940990 \h </w:instrText>
        </w:r>
        <w:r w:rsidR="00316AB8">
          <w:rPr>
            <w:noProof/>
            <w:webHidden/>
          </w:rPr>
        </w:r>
        <w:r w:rsidR="00316AB8">
          <w:rPr>
            <w:noProof/>
            <w:webHidden/>
          </w:rPr>
          <w:fldChar w:fldCharType="separate"/>
        </w:r>
        <w:r w:rsidR="00FA1618">
          <w:rPr>
            <w:noProof/>
            <w:webHidden/>
          </w:rPr>
          <w:t>6</w:t>
        </w:r>
        <w:r w:rsidR="00316AB8">
          <w:rPr>
            <w:noProof/>
            <w:webHidden/>
          </w:rPr>
          <w:fldChar w:fldCharType="end"/>
        </w:r>
      </w:hyperlink>
    </w:p>
    <w:p w14:paraId="149744F8" w14:textId="09552BED" w:rsidR="007407DF" w:rsidRDefault="007407DF">
      <w:pPr>
        <w:jc w:val="left"/>
      </w:pPr>
      <w:r>
        <w:fldChar w:fldCharType="end"/>
      </w:r>
    </w:p>
    <w:p w14:paraId="78F4C977" w14:textId="69C1F86A" w:rsidR="007407DF" w:rsidRPr="007407DF" w:rsidRDefault="007407DF">
      <w:pPr>
        <w:jc w:val="left"/>
        <w:rPr>
          <w:b/>
          <w:bCs/>
          <w:sz w:val="32"/>
          <w:szCs w:val="22"/>
        </w:rPr>
      </w:pPr>
      <w:r w:rsidRPr="007407DF">
        <w:rPr>
          <w:b/>
          <w:bCs/>
          <w:sz w:val="32"/>
          <w:szCs w:val="22"/>
        </w:rPr>
        <w:t xml:space="preserve">List of </w:t>
      </w:r>
      <w:r w:rsidR="00316AB8">
        <w:rPr>
          <w:b/>
          <w:bCs/>
          <w:sz w:val="32"/>
          <w:szCs w:val="22"/>
        </w:rPr>
        <w:t>Code Snippets</w:t>
      </w:r>
    </w:p>
    <w:p w14:paraId="6960F79E" w14:textId="6E0F891A" w:rsidR="00316AB8" w:rsidRDefault="00316AB8">
      <w:pPr>
        <w:pStyle w:val="TableofFigures"/>
        <w:rPr>
          <w:rFonts w:asciiTheme="minorHAnsi" w:eastAsiaTheme="minorEastAsia" w:hAnsiTheme="minorHAnsi" w:cstheme="minorBidi"/>
          <w:noProof/>
          <w:kern w:val="2"/>
          <w14:ligatures w14:val="standardContextual"/>
        </w:rPr>
      </w:pPr>
      <w:r>
        <w:fldChar w:fldCharType="begin"/>
      </w:r>
      <w:r>
        <w:instrText xml:space="preserve"> TOC \h \z \c "Code" </w:instrText>
      </w:r>
      <w:r>
        <w:fldChar w:fldCharType="separate"/>
      </w:r>
      <w:hyperlink w:anchor="_Toc177941002" w:history="1">
        <w:r w:rsidRPr="001C535D">
          <w:rPr>
            <w:rStyle w:val="Hyperlink"/>
            <w:noProof/>
          </w:rPr>
          <w:t>Code 1: The given main source code for first problem.</w:t>
        </w:r>
        <w:r>
          <w:rPr>
            <w:noProof/>
            <w:webHidden/>
          </w:rPr>
          <w:tab/>
        </w:r>
        <w:r>
          <w:rPr>
            <w:noProof/>
            <w:webHidden/>
          </w:rPr>
          <w:fldChar w:fldCharType="begin"/>
        </w:r>
        <w:r>
          <w:rPr>
            <w:noProof/>
            <w:webHidden/>
          </w:rPr>
          <w:instrText xml:space="preserve"> PAGEREF _Toc177941002 \h </w:instrText>
        </w:r>
        <w:r>
          <w:rPr>
            <w:noProof/>
            <w:webHidden/>
          </w:rPr>
        </w:r>
        <w:r>
          <w:rPr>
            <w:noProof/>
            <w:webHidden/>
          </w:rPr>
          <w:fldChar w:fldCharType="separate"/>
        </w:r>
        <w:r w:rsidR="00FA1618">
          <w:rPr>
            <w:noProof/>
            <w:webHidden/>
          </w:rPr>
          <w:t>1</w:t>
        </w:r>
        <w:r>
          <w:rPr>
            <w:noProof/>
            <w:webHidden/>
          </w:rPr>
          <w:fldChar w:fldCharType="end"/>
        </w:r>
      </w:hyperlink>
    </w:p>
    <w:p w14:paraId="48085E7C" w14:textId="09654DA9" w:rsidR="00316AB8" w:rsidRDefault="00000000">
      <w:pPr>
        <w:pStyle w:val="TableofFigures"/>
        <w:rPr>
          <w:rFonts w:asciiTheme="minorHAnsi" w:eastAsiaTheme="minorEastAsia" w:hAnsiTheme="minorHAnsi" w:cstheme="minorBidi"/>
          <w:noProof/>
          <w:kern w:val="2"/>
          <w14:ligatures w14:val="standardContextual"/>
        </w:rPr>
      </w:pPr>
      <w:hyperlink w:anchor="_Toc177941003" w:history="1">
        <w:r w:rsidR="00316AB8" w:rsidRPr="001C535D">
          <w:rPr>
            <w:rStyle w:val="Hyperlink"/>
            <w:noProof/>
          </w:rPr>
          <w:t>Code 2: Updated Code Block</w:t>
        </w:r>
        <w:r w:rsidR="00316AB8">
          <w:rPr>
            <w:noProof/>
            <w:webHidden/>
          </w:rPr>
          <w:tab/>
        </w:r>
        <w:r w:rsidR="00316AB8">
          <w:rPr>
            <w:noProof/>
            <w:webHidden/>
          </w:rPr>
          <w:fldChar w:fldCharType="begin"/>
        </w:r>
        <w:r w:rsidR="00316AB8">
          <w:rPr>
            <w:noProof/>
            <w:webHidden/>
          </w:rPr>
          <w:instrText xml:space="preserve"> PAGEREF _Toc177941003 \h </w:instrText>
        </w:r>
        <w:r w:rsidR="00316AB8">
          <w:rPr>
            <w:noProof/>
            <w:webHidden/>
          </w:rPr>
        </w:r>
        <w:r w:rsidR="00316AB8">
          <w:rPr>
            <w:noProof/>
            <w:webHidden/>
          </w:rPr>
          <w:fldChar w:fldCharType="separate"/>
        </w:r>
        <w:r w:rsidR="00FA1618">
          <w:rPr>
            <w:noProof/>
            <w:webHidden/>
          </w:rPr>
          <w:t>2</w:t>
        </w:r>
        <w:r w:rsidR="00316AB8">
          <w:rPr>
            <w:noProof/>
            <w:webHidden/>
          </w:rPr>
          <w:fldChar w:fldCharType="end"/>
        </w:r>
      </w:hyperlink>
    </w:p>
    <w:p w14:paraId="041D9F15" w14:textId="3CCBA296" w:rsidR="00316AB8" w:rsidRDefault="00000000">
      <w:pPr>
        <w:pStyle w:val="TableofFigures"/>
        <w:rPr>
          <w:rFonts w:asciiTheme="minorHAnsi" w:eastAsiaTheme="minorEastAsia" w:hAnsiTheme="minorHAnsi" w:cstheme="minorBidi"/>
          <w:noProof/>
          <w:kern w:val="2"/>
          <w14:ligatures w14:val="standardContextual"/>
        </w:rPr>
      </w:pPr>
      <w:hyperlink w:anchor="_Toc177941004" w:history="1">
        <w:r w:rsidR="00316AB8" w:rsidRPr="001C535D">
          <w:rPr>
            <w:rStyle w:val="Hyperlink"/>
            <w:noProof/>
          </w:rPr>
          <w:t xml:space="preserve">Code 3: </w:t>
        </w:r>
        <w:r w:rsidR="00316AB8" w:rsidRPr="001C535D">
          <w:rPr>
            <w:rStyle w:val="Hyperlink"/>
            <w:rFonts w:ascii="Lucida Console" w:hAnsi="Lucida Console"/>
            <w:noProof/>
            <w:lang w:eastAsia="ar-SA"/>
          </w:rPr>
          <w:t>launch.json</w:t>
        </w:r>
        <w:r w:rsidR="00316AB8" w:rsidRPr="001C535D">
          <w:rPr>
            <w:rStyle w:val="Hyperlink"/>
            <w:noProof/>
          </w:rPr>
          <w:t xml:space="preserve"> file that assists the successful running of Program 1.</w:t>
        </w:r>
        <w:r w:rsidR="00316AB8">
          <w:rPr>
            <w:noProof/>
            <w:webHidden/>
          </w:rPr>
          <w:tab/>
        </w:r>
        <w:r w:rsidR="00316AB8">
          <w:rPr>
            <w:noProof/>
            <w:webHidden/>
          </w:rPr>
          <w:fldChar w:fldCharType="begin"/>
        </w:r>
        <w:r w:rsidR="00316AB8">
          <w:rPr>
            <w:noProof/>
            <w:webHidden/>
          </w:rPr>
          <w:instrText xml:space="preserve"> PAGEREF _Toc177941004 \h </w:instrText>
        </w:r>
        <w:r w:rsidR="00316AB8">
          <w:rPr>
            <w:noProof/>
            <w:webHidden/>
          </w:rPr>
        </w:r>
        <w:r w:rsidR="00316AB8">
          <w:rPr>
            <w:noProof/>
            <w:webHidden/>
          </w:rPr>
          <w:fldChar w:fldCharType="separate"/>
        </w:r>
        <w:r w:rsidR="00FA1618">
          <w:rPr>
            <w:noProof/>
            <w:webHidden/>
          </w:rPr>
          <w:t>2</w:t>
        </w:r>
        <w:r w:rsidR="00316AB8">
          <w:rPr>
            <w:noProof/>
            <w:webHidden/>
          </w:rPr>
          <w:fldChar w:fldCharType="end"/>
        </w:r>
      </w:hyperlink>
    </w:p>
    <w:p w14:paraId="7F6C888B" w14:textId="24D7F094" w:rsidR="00316AB8" w:rsidRDefault="00000000">
      <w:pPr>
        <w:pStyle w:val="TableofFigures"/>
        <w:rPr>
          <w:rFonts w:asciiTheme="minorHAnsi" w:eastAsiaTheme="minorEastAsia" w:hAnsiTheme="minorHAnsi" w:cstheme="minorBidi"/>
          <w:noProof/>
          <w:kern w:val="2"/>
          <w14:ligatures w14:val="standardContextual"/>
        </w:rPr>
      </w:pPr>
      <w:hyperlink w:anchor="_Toc177941005" w:history="1">
        <w:r w:rsidR="00316AB8" w:rsidRPr="001C535D">
          <w:rPr>
            <w:rStyle w:val="Hyperlink"/>
            <w:noProof/>
          </w:rPr>
          <w:t>Code 4: Go module initialization and running.</w:t>
        </w:r>
        <w:r w:rsidR="00316AB8">
          <w:rPr>
            <w:noProof/>
            <w:webHidden/>
          </w:rPr>
          <w:tab/>
        </w:r>
        <w:r w:rsidR="00316AB8">
          <w:rPr>
            <w:noProof/>
            <w:webHidden/>
          </w:rPr>
          <w:fldChar w:fldCharType="begin"/>
        </w:r>
        <w:r w:rsidR="00316AB8">
          <w:rPr>
            <w:noProof/>
            <w:webHidden/>
          </w:rPr>
          <w:instrText xml:space="preserve"> PAGEREF _Toc177941005 \h </w:instrText>
        </w:r>
        <w:r w:rsidR="00316AB8">
          <w:rPr>
            <w:noProof/>
            <w:webHidden/>
          </w:rPr>
        </w:r>
        <w:r w:rsidR="00316AB8">
          <w:rPr>
            <w:noProof/>
            <w:webHidden/>
          </w:rPr>
          <w:fldChar w:fldCharType="separate"/>
        </w:r>
        <w:r w:rsidR="00FA1618">
          <w:rPr>
            <w:noProof/>
            <w:webHidden/>
          </w:rPr>
          <w:t>2</w:t>
        </w:r>
        <w:r w:rsidR="00316AB8">
          <w:rPr>
            <w:noProof/>
            <w:webHidden/>
          </w:rPr>
          <w:fldChar w:fldCharType="end"/>
        </w:r>
      </w:hyperlink>
    </w:p>
    <w:p w14:paraId="01BF4B3D" w14:textId="13864847" w:rsidR="00316AB8" w:rsidRDefault="00000000">
      <w:pPr>
        <w:pStyle w:val="TableofFigures"/>
        <w:rPr>
          <w:rFonts w:asciiTheme="minorHAnsi" w:eastAsiaTheme="minorEastAsia" w:hAnsiTheme="minorHAnsi" w:cstheme="minorBidi"/>
          <w:noProof/>
          <w:kern w:val="2"/>
          <w14:ligatures w14:val="standardContextual"/>
        </w:rPr>
      </w:pPr>
      <w:hyperlink w:anchor="_Toc177941006" w:history="1">
        <w:r w:rsidR="00316AB8" w:rsidRPr="001C535D">
          <w:rPr>
            <w:rStyle w:val="Hyperlink"/>
            <w:noProof/>
          </w:rPr>
          <w:t>Code 5: The given main source code for the second program.</w:t>
        </w:r>
        <w:r w:rsidR="00316AB8">
          <w:rPr>
            <w:noProof/>
            <w:webHidden/>
          </w:rPr>
          <w:tab/>
        </w:r>
        <w:r w:rsidR="00316AB8">
          <w:rPr>
            <w:noProof/>
            <w:webHidden/>
          </w:rPr>
          <w:fldChar w:fldCharType="begin"/>
        </w:r>
        <w:r w:rsidR="00316AB8">
          <w:rPr>
            <w:noProof/>
            <w:webHidden/>
          </w:rPr>
          <w:instrText xml:space="preserve"> PAGEREF _Toc177941006 \h </w:instrText>
        </w:r>
        <w:r w:rsidR="00316AB8">
          <w:rPr>
            <w:noProof/>
            <w:webHidden/>
          </w:rPr>
        </w:r>
        <w:r w:rsidR="00316AB8">
          <w:rPr>
            <w:noProof/>
            <w:webHidden/>
          </w:rPr>
          <w:fldChar w:fldCharType="separate"/>
        </w:r>
        <w:r w:rsidR="00FA1618">
          <w:rPr>
            <w:noProof/>
            <w:webHidden/>
          </w:rPr>
          <w:t>4</w:t>
        </w:r>
        <w:r w:rsidR="00316AB8">
          <w:rPr>
            <w:noProof/>
            <w:webHidden/>
          </w:rPr>
          <w:fldChar w:fldCharType="end"/>
        </w:r>
      </w:hyperlink>
    </w:p>
    <w:p w14:paraId="22B617B0" w14:textId="196E479A" w:rsidR="00316AB8" w:rsidRDefault="00000000">
      <w:pPr>
        <w:pStyle w:val="TableofFigures"/>
        <w:rPr>
          <w:rFonts w:asciiTheme="minorHAnsi" w:eastAsiaTheme="minorEastAsia" w:hAnsiTheme="minorHAnsi" w:cstheme="minorBidi"/>
          <w:noProof/>
          <w:kern w:val="2"/>
          <w14:ligatures w14:val="standardContextual"/>
        </w:rPr>
      </w:pPr>
      <w:hyperlink w:anchor="_Toc177941007" w:history="1">
        <w:r w:rsidR="00316AB8" w:rsidRPr="001C535D">
          <w:rPr>
            <w:rStyle w:val="Hyperlink"/>
            <w:noProof/>
          </w:rPr>
          <w:t>Code 6: Code snippet for the updated code from the original code.</w:t>
        </w:r>
        <w:r w:rsidR="00316AB8">
          <w:rPr>
            <w:noProof/>
            <w:webHidden/>
          </w:rPr>
          <w:tab/>
        </w:r>
        <w:r w:rsidR="00316AB8">
          <w:rPr>
            <w:noProof/>
            <w:webHidden/>
          </w:rPr>
          <w:fldChar w:fldCharType="begin"/>
        </w:r>
        <w:r w:rsidR="00316AB8">
          <w:rPr>
            <w:noProof/>
            <w:webHidden/>
          </w:rPr>
          <w:instrText xml:space="preserve"> PAGEREF _Toc177941007 \h </w:instrText>
        </w:r>
        <w:r w:rsidR="00316AB8">
          <w:rPr>
            <w:noProof/>
            <w:webHidden/>
          </w:rPr>
        </w:r>
        <w:r w:rsidR="00316AB8">
          <w:rPr>
            <w:noProof/>
            <w:webHidden/>
          </w:rPr>
          <w:fldChar w:fldCharType="separate"/>
        </w:r>
        <w:r w:rsidR="00FA1618">
          <w:rPr>
            <w:noProof/>
            <w:webHidden/>
          </w:rPr>
          <w:t>5</w:t>
        </w:r>
        <w:r w:rsidR="00316AB8">
          <w:rPr>
            <w:noProof/>
            <w:webHidden/>
          </w:rPr>
          <w:fldChar w:fldCharType="end"/>
        </w:r>
      </w:hyperlink>
    </w:p>
    <w:p w14:paraId="3EB77B14" w14:textId="24D1A670" w:rsidR="00316AB8" w:rsidRDefault="00000000">
      <w:pPr>
        <w:pStyle w:val="TableofFigures"/>
        <w:rPr>
          <w:rFonts w:asciiTheme="minorHAnsi" w:eastAsiaTheme="minorEastAsia" w:hAnsiTheme="minorHAnsi" w:cstheme="minorBidi"/>
          <w:noProof/>
          <w:kern w:val="2"/>
          <w14:ligatures w14:val="standardContextual"/>
        </w:rPr>
      </w:pPr>
      <w:hyperlink w:anchor="_Toc177941008" w:history="1">
        <w:r w:rsidR="00316AB8" w:rsidRPr="001C535D">
          <w:rPr>
            <w:rStyle w:val="Hyperlink"/>
            <w:noProof/>
          </w:rPr>
          <w:t>Code 7: Original non edited portion of code.</w:t>
        </w:r>
        <w:r w:rsidR="00316AB8">
          <w:rPr>
            <w:noProof/>
            <w:webHidden/>
          </w:rPr>
          <w:tab/>
        </w:r>
        <w:r w:rsidR="00316AB8">
          <w:rPr>
            <w:noProof/>
            <w:webHidden/>
          </w:rPr>
          <w:fldChar w:fldCharType="begin"/>
        </w:r>
        <w:r w:rsidR="00316AB8">
          <w:rPr>
            <w:noProof/>
            <w:webHidden/>
          </w:rPr>
          <w:instrText xml:space="preserve"> PAGEREF _Toc177941008 \h </w:instrText>
        </w:r>
        <w:r w:rsidR="00316AB8">
          <w:rPr>
            <w:noProof/>
            <w:webHidden/>
          </w:rPr>
        </w:r>
        <w:r w:rsidR="00316AB8">
          <w:rPr>
            <w:noProof/>
            <w:webHidden/>
          </w:rPr>
          <w:fldChar w:fldCharType="separate"/>
        </w:r>
        <w:r w:rsidR="00FA1618">
          <w:rPr>
            <w:noProof/>
            <w:webHidden/>
          </w:rPr>
          <w:t>6</w:t>
        </w:r>
        <w:r w:rsidR="00316AB8">
          <w:rPr>
            <w:noProof/>
            <w:webHidden/>
          </w:rPr>
          <w:fldChar w:fldCharType="end"/>
        </w:r>
      </w:hyperlink>
    </w:p>
    <w:p w14:paraId="1FF98B54" w14:textId="6359D0E3" w:rsidR="00316AB8" w:rsidRDefault="00000000">
      <w:pPr>
        <w:pStyle w:val="TableofFigures"/>
        <w:rPr>
          <w:rFonts w:asciiTheme="minorHAnsi" w:eastAsiaTheme="minorEastAsia" w:hAnsiTheme="minorHAnsi" w:cstheme="minorBidi"/>
          <w:noProof/>
          <w:kern w:val="2"/>
          <w14:ligatures w14:val="standardContextual"/>
        </w:rPr>
      </w:pPr>
      <w:hyperlink w:anchor="_Toc177941009" w:history="1">
        <w:r w:rsidR="00316AB8" w:rsidRPr="001C535D">
          <w:rPr>
            <w:rStyle w:val="Hyperlink"/>
            <w:noProof/>
          </w:rPr>
          <w:t>Code 8: Updated  edited portion of code.</w:t>
        </w:r>
        <w:r w:rsidR="00316AB8">
          <w:rPr>
            <w:noProof/>
            <w:webHidden/>
          </w:rPr>
          <w:tab/>
        </w:r>
        <w:r w:rsidR="00316AB8">
          <w:rPr>
            <w:noProof/>
            <w:webHidden/>
          </w:rPr>
          <w:fldChar w:fldCharType="begin"/>
        </w:r>
        <w:r w:rsidR="00316AB8">
          <w:rPr>
            <w:noProof/>
            <w:webHidden/>
          </w:rPr>
          <w:instrText xml:space="preserve"> PAGEREF _Toc177941009 \h </w:instrText>
        </w:r>
        <w:r w:rsidR="00316AB8">
          <w:rPr>
            <w:noProof/>
            <w:webHidden/>
          </w:rPr>
        </w:r>
        <w:r w:rsidR="00316AB8">
          <w:rPr>
            <w:noProof/>
            <w:webHidden/>
          </w:rPr>
          <w:fldChar w:fldCharType="separate"/>
        </w:r>
        <w:r w:rsidR="00FA1618">
          <w:rPr>
            <w:noProof/>
            <w:webHidden/>
          </w:rPr>
          <w:t>6</w:t>
        </w:r>
        <w:r w:rsidR="00316AB8">
          <w:rPr>
            <w:noProof/>
            <w:webHidden/>
          </w:rPr>
          <w:fldChar w:fldCharType="end"/>
        </w:r>
      </w:hyperlink>
    </w:p>
    <w:p w14:paraId="7FA4F72E" w14:textId="77777777" w:rsidR="00316AB8" w:rsidRDefault="00316AB8">
      <w:r>
        <w:fldChar w:fldCharType="end"/>
      </w:r>
    </w:p>
    <w:p w14:paraId="6A07A114" w14:textId="4E8143CA" w:rsidR="00316AB8" w:rsidRPr="00316AB8" w:rsidRDefault="00316AB8" w:rsidP="00316AB8">
      <w:pPr>
        <w:jc w:val="left"/>
        <w:rPr>
          <w:b/>
          <w:bCs/>
          <w:sz w:val="32"/>
          <w:szCs w:val="22"/>
        </w:rPr>
      </w:pPr>
      <w:r w:rsidRPr="007407DF">
        <w:rPr>
          <w:b/>
          <w:bCs/>
          <w:sz w:val="32"/>
          <w:szCs w:val="22"/>
        </w:rPr>
        <w:t xml:space="preserve">List of </w:t>
      </w:r>
      <w:r>
        <w:rPr>
          <w:b/>
          <w:bCs/>
          <w:sz w:val="32"/>
          <w:szCs w:val="22"/>
        </w:rPr>
        <w:t>Figures</w:t>
      </w:r>
    </w:p>
    <w:p w14:paraId="397AAE38" w14:textId="7471869A" w:rsidR="00316AB8" w:rsidRDefault="00316AB8">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77941024" w:history="1">
        <w:r w:rsidRPr="00E42A29">
          <w:rPr>
            <w:rStyle w:val="Hyperlink"/>
            <w:noProof/>
          </w:rPr>
          <w:t>Figure 1: Error Message after running Code 1 in as is condition.</w:t>
        </w:r>
        <w:r>
          <w:rPr>
            <w:noProof/>
            <w:webHidden/>
          </w:rPr>
          <w:tab/>
        </w:r>
        <w:r>
          <w:rPr>
            <w:noProof/>
            <w:webHidden/>
          </w:rPr>
          <w:fldChar w:fldCharType="begin"/>
        </w:r>
        <w:r>
          <w:rPr>
            <w:noProof/>
            <w:webHidden/>
          </w:rPr>
          <w:instrText xml:space="preserve"> PAGEREF _Toc177941024 \h </w:instrText>
        </w:r>
        <w:r>
          <w:rPr>
            <w:noProof/>
            <w:webHidden/>
          </w:rPr>
        </w:r>
        <w:r>
          <w:rPr>
            <w:noProof/>
            <w:webHidden/>
          </w:rPr>
          <w:fldChar w:fldCharType="separate"/>
        </w:r>
        <w:r w:rsidR="00FA1618">
          <w:rPr>
            <w:noProof/>
            <w:webHidden/>
          </w:rPr>
          <w:t>1</w:t>
        </w:r>
        <w:r>
          <w:rPr>
            <w:noProof/>
            <w:webHidden/>
          </w:rPr>
          <w:fldChar w:fldCharType="end"/>
        </w:r>
      </w:hyperlink>
    </w:p>
    <w:p w14:paraId="327A5CCE" w14:textId="08F100A9" w:rsidR="00316AB8" w:rsidRDefault="00000000">
      <w:pPr>
        <w:pStyle w:val="TableofFigures"/>
        <w:rPr>
          <w:rFonts w:asciiTheme="minorHAnsi" w:eastAsiaTheme="minorEastAsia" w:hAnsiTheme="minorHAnsi" w:cstheme="minorBidi"/>
          <w:noProof/>
          <w:kern w:val="2"/>
          <w14:ligatures w14:val="standardContextual"/>
        </w:rPr>
      </w:pPr>
      <w:hyperlink w:anchor="_Toc177941025" w:history="1">
        <w:r w:rsidR="00316AB8" w:rsidRPr="00E42A29">
          <w:rPr>
            <w:rStyle w:val="Hyperlink"/>
            <w:noProof/>
          </w:rPr>
          <w:t>Figure 2: Running output from program 1 after corrections.</w:t>
        </w:r>
        <w:r w:rsidR="00316AB8">
          <w:rPr>
            <w:noProof/>
            <w:webHidden/>
          </w:rPr>
          <w:tab/>
        </w:r>
        <w:r w:rsidR="00316AB8">
          <w:rPr>
            <w:noProof/>
            <w:webHidden/>
          </w:rPr>
          <w:fldChar w:fldCharType="begin"/>
        </w:r>
        <w:r w:rsidR="00316AB8">
          <w:rPr>
            <w:noProof/>
            <w:webHidden/>
          </w:rPr>
          <w:instrText xml:space="preserve"> PAGEREF _Toc177941025 \h </w:instrText>
        </w:r>
        <w:r w:rsidR="00316AB8">
          <w:rPr>
            <w:noProof/>
            <w:webHidden/>
          </w:rPr>
        </w:r>
        <w:r w:rsidR="00316AB8">
          <w:rPr>
            <w:noProof/>
            <w:webHidden/>
          </w:rPr>
          <w:fldChar w:fldCharType="separate"/>
        </w:r>
        <w:r w:rsidR="00FA1618">
          <w:rPr>
            <w:noProof/>
            <w:webHidden/>
          </w:rPr>
          <w:t>3</w:t>
        </w:r>
        <w:r w:rsidR="00316AB8">
          <w:rPr>
            <w:noProof/>
            <w:webHidden/>
          </w:rPr>
          <w:fldChar w:fldCharType="end"/>
        </w:r>
      </w:hyperlink>
    </w:p>
    <w:p w14:paraId="1B472919" w14:textId="0DA89B5F" w:rsidR="00316AB8" w:rsidRDefault="00000000">
      <w:pPr>
        <w:pStyle w:val="TableofFigures"/>
        <w:rPr>
          <w:rFonts w:asciiTheme="minorHAnsi" w:eastAsiaTheme="minorEastAsia" w:hAnsiTheme="minorHAnsi" w:cstheme="minorBidi"/>
          <w:noProof/>
          <w:kern w:val="2"/>
          <w14:ligatures w14:val="standardContextual"/>
        </w:rPr>
      </w:pPr>
      <w:hyperlink w:anchor="_Toc177941026" w:history="1">
        <w:r w:rsidR="00316AB8" w:rsidRPr="00E42A29">
          <w:rPr>
            <w:rStyle w:val="Hyperlink"/>
            <w:noProof/>
          </w:rPr>
          <w:t>Figure 3: Initial unaltered program output.</w:t>
        </w:r>
        <w:r w:rsidR="00316AB8">
          <w:rPr>
            <w:noProof/>
            <w:webHidden/>
          </w:rPr>
          <w:tab/>
        </w:r>
        <w:r w:rsidR="00316AB8">
          <w:rPr>
            <w:noProof/>
            <w:webHidden/>
          </w:rPr>
          <w:fldChar w:fldCharType="begin"/>
        </w:r>
        <w:r w:rsidR="00316AB8">
          <w:rPr>
            <w:noProof/>
            <w:webHidden/>
          </w:rPr>
          <w:instrText xml:space="preserve"> PAGEREF _Toc177941026 \h </w:instrText>
        </w:r>
        <w:r w:rsidR="00316AB8">
          <w:rPr>
            <w:noProof/>
            <w:webHidden/>
          </w:rPr>
        </w:r>
        <w:r w:rsidR="00316AB8">
          <w:rPr>
            <w:noProof/>
            <w:webHidden/>
          </w:rPr>
          <w:fldChar w:fldCharType="separate"/>
        </w:r>
        <w:r w:rsidR="00FA1618">
          <w:rPr>
            <w:noProof/>
            <w:webHidden/>
          </w:rPr>
          <w:t>5</w:t>
        </w:r>
        <w:r w:rsidR="00316AB8">
          <w:rPr>
            <w:noProof/>
            <w:webHidden/>
          </w:rPr>
          <w:fldChar w:fldCharType="end"/>
        </w:r>
      </w:hyperlink>
    </w:p>
    <w:p w14:paraId="14006AE4" w14:textId="4B632BCC" w:rsidR="00316AB8" w:rsidRDefault="00000000">
      <w:pPr>
        <w:pStyle w:val="TableofFigures"/>
        <w:rPr>
          <w:noProof/>
        </w:rPr>
      </w:pPr>
      <w:hyperlink w:anchor="_Toc177941027" w:history="1">
        <w:r w:rsidR="00316AB8" w:rsidRPr="00E42A29">
          <w:rPr>
            <w:rStyle w:val="Hyperlink"/>
            <w:noProof/>
          </w:rPr>
          <w:t>Figure 4: Correct and updated results from update to the code.</w:t>
        </w:r>
        <w:r w:rsidR="00316AB8">
          <w:rPr>
            <w:noProof/>
            <w:webHidden/>
          </w:rPr>
          <w:tab/>
        </w:r>
        <w:r w:rsidR="00316AB8">
          <w:rPr>
            <w:noProof/>
            <w:webHidden/>
          </w:rPr>
          <w:fldChar w:fldCharType="begin"/>
        </w:r>
        <w:r w:rsidR="00316AB8">
          <w:rPr>
            <w:noProof/>
            <w:webHidden/>
          </w:rPr>
          <w:instrText xml:space="preserve"> PAGEREF _Toc177941027 \h </w:instrText>
        </w:r>
        <w:r w:rsidR="00316AB8">
          <w:rPr>
            <w:noProof/>
            <w:webHidden/>
          </w:rPr>
        </w:r>
        <w:r w:rsidR="00316AB8">
          <w:rPr>
            <w:noProof/>
            <w:webHidden/>
          </w:rPr>
          <w:fldChar w:fldCharType="separate"/>
        </w:r>
        <w:r w:rsidR="00FA1618">
          <w:rPr>
            <w:noProof/>
            <w:webHidden/>
          </w:rPr>
          <w:t>6</w:t>
        </w:r>
        <w:r w:rsidR="00316AB8">
          <w:rPr>
            <w:noProof/>
            <w:webHidden/>
          </w:rPr>
          <w:fldChar w:fldCharType="end"/>
        </w:r>
      </w:hyperlink>
    </w:p>
    <w:p w14:paraId="110DA558" w14:textId="77777777" w:rsidR="0047056E" w:rsidRDefault="0047056E" w:rsidP="0047056E">
      <w:pPr>
        <w:rPr>
          <w:rFonts w:eastAsiaTheme="minorEastAsia"/>
        </w:rPr>
      </w:pPr>
    </w:p>
    <w:p w14:paraId="5D152734" w14:textId="77777777" w:rsidR="0047056E" w:rsidRPr="0047056E" w:rsidRDefault="0047056E" w:rsidP="0047056E">
      <w:pPr>
        <w:rPr>
          <w:rFonts w:eastAsiaTheme="minorEastAsia"/>
        </w:rPr>
      </w:pPr>
    </w:p>
    <w:p w14:paraId="261FEF5F" w14:textId="6F117941" w:rsidR="00150D7A" w:rsidRDefault="00316AB8">
      <w:pPr>
        <w:rPr>
          <w:b/>
          <w:iCs/>
          <w:kern w:val="28"/>
          <w:sz w:val="28"/>
          <w:szCs w:val="32"/>
        </w:rPr>
      </w:pPr>
      <w:r>
        <w:fldChar w:fldCharType="end"/>
      </w:r>
      <w:r w:rsidR="00150D7A">
        <w:br w:type="page"/>
      </w:r>
    </w:p>
    <w:p w14:paraId="264527CC" w14:textId="2B16D617" w:rsidR="00327DA0" w:rsidRPr="007407DF" w:rsidRDefault="00327DA0" w:rsidP="007407DF">
      <w:pPr>
        <w:pStyle w:val="Heading0"/>
      </w:pPr>
      <w:bookmarkStart w:id="1" w:name="_Toc177940980"/>
      <w:r w:rsidRPr="007407DF">
        <w:lastRenderedPageBreak/>
        <w:t>Solutions</w:t>
      </w:r>
      <w:bookmarkEnd w:id="0"/>
      <w:bookmarkEnd w:id="1"/>
    </w:p>
    <w:p w14:paraId="0FEB606E" w14:textId="09019953" w:rsidR="00633388" w:rsidRDefault="00B65A51" w:rsidP="00633388">
      <w:pPr>
        <w:pStyle w:val="Heading1"/>
      </w:pPr>
      <w:bookmarkStart w:id="2" w:name="_Toc177940981"/>
      <w:r>
        <w:t>Code 1</w:t>
      </w:r>
      <w:bookmarkEnd w:id="2"/>
    </w:p>
    <w:bookmarkStart w:id="3" w:name="_MON_1788549024"/>
    <w:bookmarkEnd w:id="3"/>
    <w:p w14:paraId="15C5C921" w14:textId="67B62AB9" w:rsidR="00633388" w:rsidRDefault="00F122E4" w:rsidP="00633388">
      <w:r>
        <w:rPr>
          <w:noProof/>
        </w:rPr>
        <w:object w:dxaOrig="9360" w:dyaOrig="5100" w14:anchorId="54B74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68.25pt;height:255pt;mso-width-percent:0;mso-height-percent:0;mso-width-percent:0;mso-height-percent:0" o:ole="">
            <v:imagedata r:id="rId8" o:title=""/>
          </v:shape>
          <o:OLEObject Type="Embed" ProgID="Word.Document.12" ShapeID="_x0000_i1032" DrawAspect="Content" ObjectID="_1791640353" r:id="rId9">
            <o:FieldCodes>\s</o:FieldCodes>
          </o:OLEObject>
        </w:object>
      </w:r>
    </w:p>
    <w:p w14:paraId="666771B3" w14:textId="6A4B9282" w:rsidR="00633388" w:rsidRPr="00633388" w:rsidRDefault="00633388" w:rsidP="00633388">
      <w:pPr>
        <w:pStyle w:val="Caption"/>
      </w:pPr>
      <w:bookmarkStart w:id="4" w:name="_Ref177935106"/>
      <w:bookmarkStart w:id="5" w:name="_Toc177941002"/>
      <w:r>
        <w:t xml:space="preserve">Code </w:t>
      </w:r>
      <w:r w:rsidR="00000000">
        <w:fldChar w:fldCharType="begin"/>
      </w:r>
      <w:r w:rsidR="00000000">
        <w:instrText xml:space="preserve"> SEQ Code \* ARABIC </w:instrText>
      </w:r>
      <w:r w:rsidR="00000000">
        <w:fldChar w:fldCharType="separate"/>
      </w:r>
      <w:r w:rsidR="00FA1618">
        <w:rPr>
          <w:noProof/>
        </w:rPr>
        <w:t>1</w:t>
      </w:r>
      <w:r w:rsidR="00000000">
        <w:rPr>
          <w:noProof/>
        </w:rPr>
        <w:fldChar w:fldCharType="end"/>
      </w:r>
      <w:bookmarkEnd w:id="4"/>
      <w:r>
        <w:t>: The given main source code for first problem.</w:t>
      </w:r>
      <w:bookmarkEnd w:id="5"/>
    </w:p>
    <w:p w14:paraId="0DCDDB38" w14:textId="0ED96658" w:rsidR="00B65A51" w:rsidRDefault="00633388" w:rsidP="00633388">
      <w:pPr>
        <w:pStyle w:val="Heading2"/>
      </w:pPr>
      <w:bookmarkStart w:id="6" w:name="_Toc177940982"/>
      <w:r>
        <w:t>Running the code</w:t>
      </w:r>
      <w:bookmarkEnd w:id="6"/>
    </w:p>
    <w:p w14:paraId="5E77DD0C" w14:textId="5F0E1319" w:rsidR="00391CD1" w:rsidRPr="00391CD1" w:rsidRDefault="00391CD1" w:rsidP="00391CD1">
      <w:pPr>
        <w:pStyle w:val="Heading3"/>
      </w:pPr>
      <w:bookmarkStart w:id="7" w:name="_Toc177940983"/>
      <w:r>
        <w:t>Existing condition</w:t>
      </w:r>
      <w:bookmarkEnd w:id="7"/>
    </w:p>
    <w:p w14:paraId="2473205E" w14:textId="32BBCAFD" w:rsidR="00633388" w:rsidRDefault="001C5A14" w:rsidP="00AC2415">
      <w:r>
        <w:t xml:space="preserve">When the code is run in its given as is condition, the following </w:t>
      </w:r>
      <w:r>
        <w:fldChar w:fldCharType="begin"/>
      </w:r>
      <w:r>
        <w:instrText xml:space="preserve"> REF _Ref177935120 \h </w:instrText>
      </w:r>
      <w:r>
        <w:fldChar w:fldCharType="separate"/>
      </w:r>
      <w:r w:rsidR="00FA1618">
        <w:t xml:space="preserve">Figure </w:t>
      </w:r>
      <w:r w:rsidR="00FA1618">
        <w:rPr>
          <w:noProof/>
        </w:rPr>
        <w:t>1</w:t>
      </w:r>
      <w:r>
        <w:fldChar w:fldCharType="end"/>
      </w:r>
      <w:r>
        <w:t xml:space="preserve"> portrays the error message that is displayed.</w:t>
      </w:r>
    </w:p>
    <w:p w14:paraId="03F03050" w14:textId="77777777" w:rsidR="00807BAC" w:rsidRDefault="00807BAC" w:rsidP="00AC2415"/>
    <w:p w14:paraId="09972A2E" w14:textId="183654B0" w:rsidR="001C5A14" w:rsidRDefault="001C5A14" w:rsidP="001C5A14">
      <w:r>
        <w:rPr>
          <w:noProof/>
        </w:rPr>
        <w:drawing>
          <wp:inline distT="0" distB="0" distL="0" distR="0" wp14:anchorId="775BA951" wp14:editId="5CEF6F14">
            <wp:extent cx="5578550" cy="734291"/>
            <wp:effectExtent l="0" t="0" r="0" b="2540"/>
            <wp:docPr id="96837663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76639" name="Picture 2"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t="79181" b="7474"/>
                    <a:stretch/>
                  </pic:blipFill>
                  <pic:spPr bwMode="auto">
                    <a:xfrm>
                      <a:off x="0" y="0"/>
                      <a:ext cx="5579110" cy="734365"/>
                    </a:xfrm>
                    <a:prstGeom prst="rect">
                      <a:avLst/>
                    </a:prstGeom>
                    <a:ln>
                      <a:noFill/>
                    </a:ln>
                    <a:extLst>
                      <a:ext uri="{53640926-AAD7-44D8-BBD7-CCE9431645EC}">
                        <a14:shadowObscured xmlns:a14="http://schemas.microsoft.com/office/drawing/2010/main"/>
                      </a:ext>
                    </a:extLst>
                  </pic:spPr>
                </pic:pic>
              </a:graphicData>
            </a:graphic>
          </wp:inline>
        </w:drawing>
      </w:r>
    </w:p>
    <w:p w14:paraId="5C6F0623" w14:textId="133A98FE" w:rsidR="001C5A14" w:rsidRDefault="001C5A14" w:rsidP="001C5A14">
      <w:pPr>
        <w:pStyle w:val="Caption"/>
      </w:pPr>
      <w:bookmarkStart w:id="8" w:name="_Ref177935120"/>
      <w:bookmarkStart w:id="9" w:name="_Toc177941024"/>
      <w:r>
        <w:t xml:space="preserve">Figure </w:t>
      </w:r>
      <w:r w:rsidR="00000000">
        <w:fldChar w:fldCharType="begin"/>
      </w:r>
      <w:r w:rsidR="00000000">
        <w:instrText xml:space="preserve"> SEQ Figure \* ARABIC </w:instrText>
      </w:r>
      <w:r w:rsidR="00000000">
        <w:fldChar w:fldCharType="separate"/>
      </w:r>
      <w:r w:rsidR="00FA1618">
        <w:rPr>
          <w:noProof/>
        </w:rPr>
        <w:t>1</w:t>
      </w:r>
      <w:r w:rsidR="00000000">
        <w:rPr>
          <w:noProof/>
        </w:rPr>
        <w:fldChar w:fldCharType="end"/>
      </w:r>
      <w:bookmarkEnd w:id="8"/>
      <w:r>
        <w:t xml:space="preserve">: Error Message after running </w:t>
      </w:r>
      <w:r>
        <w:fldChar w:fldCharType="begin"/>
      </w:r>
      <w:r>
        <w:instrText xml:space="preserve"> REF _Ref177935106 \h </w:instrText>
      </w:r>
      <w:r>
        <w:fldChar w:fldCharType="separate"/>
      </w:r>
      <w:r w:rsidR="00FA1618">
        <w:t xml:space="preserve">Code </w:t>
      </w:r>
      <w:r w:rsidR="00FA1618">
        <w:rPr>
          <w:noProof/>
        </w:rPr>
        <w:t>1</w:t>
      </w:r>
      <w:r>
        <w:fldChar w:fldCharType="end"/>
      </w:r>
      <w:r>
        <w:t xml:space="preserve"> in as is condition.</w:t>
      </w:r>
      <w:bookmarkEnd w:id="9"/>
    </w:p>
    <w:p w14:paraId="1BDAFB64" w14:textId="13C66A01" w:rsidR="00391CD1" w:rsidRDefault="00391CD1" w:rsidP="00391CD1">
      <w:pPr>
        <w:pStyle w:val="Heading3"/>
      </w:pPr>
      <w:bookmarkStart w:id="10" w:name="_Toc177940984"/>
      <w:r>
        <w:t>Updated Condition</w:t>
      </w:r>
      <w:bookmarkEnd w:id="10"/>
    </w:p>
    <w:p w14:paraId="715DEA29" w14:textId="1FAB7CEB" w:rsidR="00391CD1" w:rsidRDefault="00391CD1" w:rsidP="00391CD1">
      <w:r>
        <w:t>The following is the code block that is updated from the original code.</w:t>
      </w:r>
    </w:p>
    <w:bookmarkStart w:id="11" w:name="_MON_1788549138"/>
    <w:bookmarkEnd w:id="11"/>
    <w:p w14:paraId="1758F3CA" w14:textId="5DE681FB" w:rsidR="00391CD1" w:rsidRDefault="00F122E4" w:rsidP="00391CD1">
      <w:r>
        <w:rPr>
          <w:noProof/>
        </w:rPr>
        <w:object w:dxaOrig="9360" w:dyaOrig="6120" w14:anchorId="37717BB6">
          <v:shape id="_x0000_i1031" type="#_x0000_t75" alt="" style="width:468.25pt;height:306.15pt;mso-width-percent:0;mso-height-percent:0;mso-width-percent:0;mso-height-percent:0" o:ole="">
            <v:imagedata r:id="rId11" o:title=""/>
          </v:shape>
          <o:OLEObject Type="Embed" ProgID="Word.Document.12" ShapeID="_x0000_i1031" DrawAspect="Content" ObjectID="_1791640354" r:id="rId12">
            <o:FieldCodes>\s</o:FieldCodes>
          </o:OLEObject>
        </w:object>
      </w:r>
    </w:p>
    <w:p w14:paraId="61C6E199" w14:textId="39BCCF25" w:rsidR="00391CD1" w:rsidRDefault="0089660A" w:rsidP="0089660A">
      <w:pPr>
        <w:pStyle w:val="Caption"/>
      </w:pPr>
      <w:bookmarkStart w:id="12" w:name="_Toc177941003"/>
      <w:r>
        <w:t xml:space="preserve">Code </w:t>
      </w:r>
      <w:r w:rsidR="00000000">
        <w:fldChar w:fldCharType="begin"/>
      </w:r>
      <w:r w:rsidR="00000000">
        <w:instrText xml:space="preserve"> SEQ Code \* ARABIC </w:instrText>
      </w:r>
      <w:r w:rsidR="00000000">
        <w:fldChar w:fldCharType="separate"/>
      </w:r>
      <w:r w:rsidR="00FA1618">
        <w:rPr>
          <w:noProof/>
        </w:rPr>
        <w:t>2</w:t>
      </w:r>
      <w:r w:rsidR="00000000">
        <w:rPr>
          <w:noProof/>
        </w:rPr>
        <w:fldChar w:fldCharType="end"/>
      </w:r>
      <w:r>
        <w:t>: Updated Code Block</w:t>
      </w:r>
      <w:bookmarkEnd w:id="12"/>
    </w:p>
    <w:p w14:paraId="4D096402" w14:textId="6B262661" w:rsidR="0089660A" w:rsidRDefault="0089660A" w:rsidP="0089660A">
      <w:r>
        <w:t xml:space="preserve">Along with this, a </w:t>
      </w:r>
      <w:proofErr w:type="spellStart"/>
      <w:r w:rsidRPr="0089660A">
        <w:rPr>
          <w:rStyle w:val="SourceCodeZchn"/>
        </w:rPr>
        <w:t>launch.json</w:t>
      </w:r>
      <w:proofErr w:type="spellEnd"/>
      <w:r>
        <w:t xml:space="preserve"> file is also created and the </w:t>
      </w:r>
      <w:r w:rsidR="00155FA2">
        <w:fldChar w:fldCharType="begin"/>
      </w:r>
      <w:r w:rsidR="00155FA2">
        <w:instrText xml:space="preserve"> REF _Ref177936444 \h </w:instrText>
      </w:r>
      <w:r w:rsidR="00155FA2">
        <w:fldChar w:fldCharType="separate"/>
      </w:r>
      <w:r w:rsidR="00FA1618">
        <w:t xml:space="preserve">Code </w:t>
      </w:r>
      <w:r w:rsidR="00FA1618">
        <w:rPr>
          <w:noProof/>
        </w:rPr>
        <w:t>3</w:t>
      </w:r>
      <w:r w:rsidR="00155FA2">
        <w:fldChar w:fldCharType="end"/>
      </w:r>
      <w:r>
        <w:t xml:space="preserve"> represents the same.</w:t>
      </w:r>
    </w:p>
    <w:p w14:paraId="60D52B77" w14:textId="77777777" w:rsidR="00807BAC" w:rsidRDefault="00807BAC" w:rsidP="0089660A"/>
    <w:p w14:paraId="3DBBE8C1" w14:textId="77C25669" w:rsidR="00AF051F" w:rsidRDefault="00F122E4" w:rsidP="0089660A">
      <w:r>
        <w:rPr>
          <w:noProof/>
        </w:rPr>
        <w:object w:dxaOrig="9360" w:dyaOrig="4080" w14:anchorId="7579F074">
          <v:shape id="_x0000_i1030" type="#_x0000_t75" alt="" style="width:468.25pt;height:203.9pt;mso-width-percent:0;mso-height-percent:0;mso-width-percent:0;mso-height-percent:0" o:ole="">
            <v:imagedata r:id="rId13" o:title=""/>
          </v:shape>
          <o:OLEObject Type="Embed" ProgID="Word.Document.12" ShapeID="_x0000_i1030" DrawAspect="Content" ObjectID="_1791640355" r:id="rId14">
            <o:FieldCodes>\s</o:FieldCodes>
          </o:OLEObject>
        </w:object>
      </w:r>
    </w:p>
    <w:p w14:paraId="19D9FEDC" w14:textId="62EA0C26" w:rsidR="00155FA2" w:rsidRPr="0089660A" w:rsidRDefault="00155FA2" w:rsidP="00155FA2">
      <w:pPr>
        <w:pStyle w:val="Caption"/>
      </w:pPr>
      <w:bookmarkStart w:id="13" w:name="_Ref177936444"/>
      <w:bookmarkStart w:id="14" w:name="_Toc177941004"/>
      <w:r>
        <w:t xml:space="preserve">Code </w:t>
      </w:r>
      <w:r w:rsidR="00000000">
        <w:fldChar w:fldCharType="begin"/>
      </w:r>
      <w:r w:rsidR="00000000">
        <w:instrText xml:space="preserve"> SEQ Code \* ARABIC </w:instrText>
      </w:r>
      <w:r w:rsidR="00000000">
        <w:fldChar w:fldCharType="separate"/>
      </w:r>
      <w:r w:rsidR="00FA1618">
        <w:rPr>
          <w:noProof/>
        </w:rPr>
        <w:t>3</w:t>
      </w:r>
      <w:r w:rsidR="00000000">
        <w:rPr>
          <w:noProof/>
        </w:rPr>
        <w:fldChar w:fldCharType="end"/>
      </w:r>
      <w:bookmarkEnd w:id="13"/>
      <w:r>
        <w:t xml:space="preserve">: </w:t>
      </w:r>
      <w:proofErr w:type="spellStart"/>
      <w:r>
        <w:rPr>
          <w:rStyle w:val="SourceCodeZchn"/>
        </w:rPr>
        <w:t>l</w:t>
      </w:r>
      <w:r w:rsidRPr="00155FA2">
        <w:rPr>
          <w:rStyle w:val="SourceCodeZchn"/>
        </w:rPr>
        <w:t>aunch.json</w:t>
      </w:r>
      <w:proofErr w:type="spellEnd"/>
      <w:r>
        <w:t xml:space="preserve"> file that assists the successful running of Program 1.</w:t>
      </w:r>
      <w:bookmarkEnd w:id="14"/>
    </w:p>
    <w:p w14:paraId="1FDE016A" w14:textId="5D079BDF" w:rsidR="005B0DFA" w:rsidRDefault="00F122E4" w:rsidP="001C5A14">
      <w:r>
        <w:rPr>
          <w:noProof/>
        </w:rPr>
        <w:object w:dxaOrig="9360" w:dyaOrig="720" w14:anchorId="63831873">
          <v:shape id="_x0000_i1029" type="#_x0000_t75" alt="" style="width:468.25pt;height:36.25pt;mso-width-percent:0;mso-height-percent:0;mso-width-percent:0;mso-height-percent:0" o:ole="">
            <v:imagedata r:id="rId15" o:title=""/>
          </v:shape>
          <o:OLEObject Type="Embed" ProgID="Word.Document.12" ShapeID="_x0000_i1029" DrawAspect="Content" ObjectID="_1791640356" r:id="rId16">
            <o:FieldCodes>\s</o:FieldCodes>
          </o:OLEObject>
        </w:object>
      </w:r>
    </w:p>
    <w:p w14:paraId="5A24A57B" w14:textId="519E712A" w:rsidR="005B0DFA" w:rsidRDefault="005B0DFA" w:rsidP="005B0DFA">
      <w:pPr>
        <w:pStyle w:val="Caption"/>
      </w:pPr>
      <w:bookmarkStart w:id="15" w:name="_Ref177936614"/>
      <w:bookmarkStart w:id="16" w:name="_Toc177941005"/>
      <w:r>
        <w:t xml:space="preserve">Code </w:t>
      </w:r>
      <w:r w:rsidR="00000000">
        <w:fldChar w:fldCharType="begin"/>
      </w:r>
      <w:r w:rsidR="00000000">
        <w:instrText xml:space="preserve"> SEQ Code \* ARABIC </w:instrText>
      </w:r>
      <w:r w:rsidR="00000000">
        <w:fldChar w:fldCharType="separate"/>
      </w:r>
      <w:r w:rsidR="00FA1618">
        <w:rPr>
          <w:noProof/>
        </w:rPr>
        <w:t>4</w:t>
      </w:r>
      <w:r w:rsidR="00000000">
        <w:rPr>
          <w:noProof/>
        </w:rPr>
        <w:fldChar w:fldCharType="end"/>
      </w:r>
      <w:bookmarkEnd w:id="15"/>
      <w:r>
        <w:t>: Go module initialization and running.</w:t>
      </w:r>
      <w:bookmarkEnd w:id="16"/>
    </w:p>
    <w:p w14:paraId="1C94FFAC" w14:textId="58815903" w:rsidR="005B0DFA" w:rsidRDefault="005B0DFA" w:rsidP="005B0DFA">
      <w:r>
        <w:lastRenderedPageBreak/>
        <w:t xml:space="preserve">Additionally, in the working file directory, using the terminal, go module is initialized and run using the above </w:t>
      </w:r>
      <w:r>
        <w:fldChar w:fldCharType="begin"/>
      </w:r>
      <w:r>
        <w:instrText xml:space="preserve"> REF _Ref177936614 \h </w:instrText>
      </w:r>
      <w:r>
        <w:fldChar w:fldCharType="separate"/>
      </w:r>
      <w:r w:rsidR="00FA1618">
        <w:t xml:space="preserve">Code </w:t>
      </w:r>
      <w:r w:rsidR="00FA1618">
        <w:rPr>
          <w:noProof/>
        </w:rPr>
        <w:t>4</w:t>
      </w:r>
      <w:r>
        <w:fldChar w:fldCharType="end"/>
      </w:r>
      <w:r>
        <w:t>.</w:t>
      </w:r>
    </w:p>
    <w:p w14:paraId="5C223371" w14:textId="3CCAE5C2" w:rsidR="005B0DFA" w:rsidRDefault="0052402B" w:rsidP="005B0DFA">
      <w:r>
        <w:t xml:space="preserve">Thus, the output for the same program is illustrated in the below </w:t>
      </w:r>
      <w:r w:rsidR="00807BAC">
        <w:fldChar w:fldCharType="begin"/>
      </w:r>
      <w:r w:rsidR="00807BAC">
        <w:instrText xml:space="preserve"> REF _Ref177940483 \h </w:instrText>
      </w:r>
      <w:r w:rsidR="00807BAC">
        <w:fldChar w:fldCharType="separate"/>
      </w:r>
      <w:r w:rsidR="00FA1618">
        <w:t xml:space="preserve">Figure </w:t>
      </w:r>
      <w:r w:rsidR="00FA1618">
        <w:rPr>
          <w:noProof/>
        </w:rPr>
        <w:t>2</w:t>
      </w:r>
      <w:r w:rsidR="00807BAC">
        <w:fldChar w:fldCharType="end"/>
      </w:r>
      <w:r w:rsidR="00807BAC">
        <w:t>.</w:t>
      </w:r>
    </w:p>
    <w:p w14:paraId="6419D99A" w14:textId="77777777" w:rsidR="00807BAC" w:rsidRDefault="00807BAC" w:rsidP="005B0DFA"/>
    <w:p w14:paraId="6E266F8A" w14:textId="1F6A5E89" w:rsidR="0052402B" w:rsidRDefault="0052402B" w:rsidP="005B0DFA">
      <w:r>
        <w:rPr>
          <w:noProof/>
        </w:rPr>
        <w:drawing>
          <wp:inline distT="0" distB="0" distL="0" distR="0" wp14:anchorId="4EB9631E" wp14:editId="31DF87C1">
            <wp:extent cx="6186054" cy="1745615"/>
            <wp:effectExtent l="0" t="0" r="0" b="0"/>
            <wp:docPr id="4582165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16530"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54438" cy="1764912"/>
                    </a:xfrm>
                    <a:prstGeom prst="rect">
                      <a:avLst/>
                    </a:prstGeom>
                  </pic:spPr>
                </pic:pic>
              </a:graphicData>
            </a:graphic>
          </wp:inline>
        </w:drawing>
      </w:r>
    </w:p>
    <w:p w14:paraId="12A5CAE3" w14:textId="6830F750" w:rsidR="0052402B" w:rsidRDefault="0052402B" w:rsidP="0052402B">
      <w:pPr>
        <w:pStyle w:val="Caption"/>
      </w:pPr>
      <w:bookmarkStart w:id="17" w:name="_Ref177940483"/>
      <w:bookmarkStart w:id="18" w:name="_Toc177941025"/>
      <w:r>
        <w:t xml:space="preserve">Figure </w:t>
      </w:r>
      <w:r w:rsidR="00000000">
        <w:fldChar w:fldCharType="begin"/>
      </w:r>
      <w:r w:rsidR="00000000">
        <w:instrText xml:space="preserve"> SEQ Figure \* ARABIC </w:instrText>
      </w:r>
      <w:r w:rsidR="00000000">
        <w:fldChar w:fldCharType="separate"/>
      </w:r>
      <w:r w:rsidR="00FA1618">
        <w:rPr>
          <w:noProof/>
        </w:rPr>
        <w:t>2</w:t>
      </w:r>
      <w:r w:rsidR="00000000">
        <w:rPr>
          <w:noProof/>
        </w:rPr>
        <w:fldChar w:fldCharType="end"/>
      </w:r>
      <w:bookmarkEnd w:id="17"/>
      <w:r>
        <w:t>: Running output from program 1 after corrections.</w:t>
      </w:r>
      <w:bookmarkEnd w:id="18"/>
    </w:p>
    <w:p w14:paraId="6CCE22D7" w14:textId="5C0E6EF3" w:rsidR="00C60019" w:rsidRDefault="00C60019" w:rsidP="00C60019">
      <w:pPr>
        <w:pStyle w:val="Heading2"/>
      </w:pPr>
      <w:bookmarkStart w:id="19" w:name="_Toc177940985"/>
      <w:r>
        <w:t>Explanation</w:t>
      </w:r>
      <w:bookmarkEnd w:id="19"/>
    </w:p>
    <w:p w14:paraId="51413F5D" w14:textId="0C5465C4" w:rsidR="00C60019" w:rsidRDefault="00C60019" w:rsidP="00C60019">
      <w:r w:rsidRPr="00C60019">
        <w:t xml:space="preserve">The </w:t>
      </w:r>
      <w:r w:rsidRPr="00C60019">
        <w:rPr>
          <w:rStyle w:val="SourceCodeZchn"/>
        </w:rPr>
        <w:t>‘appendRand’</w:t>
      </w:r>
      <w:r w:rsidRPr="00C60019">
        <w:t xml:space="preserve"> function in this application was the primary source of trouble. It wasn't really altering the original slice supplied to it, even though it seemed to add a random float to it. The way Go handles slices that are provided to functions is the cause of this.</w:t>
      </w:r>
    </w:p>
    <w:p w14:paraId="782679AA" w14:textId="77777777" w:rsidR="001A6A13" w:rsidRDefault="001A6A13" w:rsidP="00C60019"/>
    <w:p w14:paraId="3DF90216" w14:textId="7CDA5C33" w:rsidR="00C60019" w:rsidRDefault="00C60019" w:rsidP="00C60019">
      <w:r w:rsidRPr="00C60019">
        <w:t xml:space="preserve">Slices in Go are supplied by value, but this value also contains a reference to the array that is behind. If add is used within </w:t>
      </w:r>
      <w:r w:rsidRPr="00C60019">
        <w:rPr>
          <w:rStyle w:val="SourceCodeZchn"/>
        </w:rPr>
        <w:t>‘appendRand’</w:t>
      </w:r>
      <w:r w:rsidRPr="00C60019">
        <w:t xml:space="preserve">, a new slice with more capacity is created if necessary. The assignment to an internal </w:t>
      </w:r>
      <w:r w:rsidRPr="00C60019">
        <w:rPr>
          <w:rStyle w:val="SourceCodeZchn"/>
        </w:rPr>
        <w:t>‘appendRand’</w:t>
      </w:r>
      <w:r w:rsidRPr="00C60019">
        <w:t>, however, has no effect on the original slice in the main function because this new slice is local to the function.</w:t>
      </w:r>
    </w:p>
    <w:p w14:paraId="30F99892" w14:textId="77777777" w:rsidR="001A6A13" w:rsidRDefault="001A6A13" w:rsidP="00C60019"/>
    <w:p w14:paraId="4F344491" w14:textId="736CD8F2" w:rsidR="00C60019" w:rsidRDefault="00C60019" w:rsidP="00C60019">
      <w:r w:rsidRPr="00C60019">
        <w:t>Consequently, there would be no problems in the program's operation, but the slice an in main would always be empty.</w:t>
      </w:r>
    </w:p>
    <w:p w14:paraId="3B0F27A9" w14:textId="77777777" w:rsidR="001A6A13" w:rsidRDefault="001A6A13" w:rsidP="00C60019"/>
    <w:p w14:paraId="4F3EE203" w14:textId="48D72228" w:rsidR="00C60019" w:rsidRDefault="00C60019" w:rsidP="00C60019">
      <w:r w:rsidRPr="00C60019">
        <w:t>The main function now correctly builds up the slice over the 10 iterations, and each </w:t>
      </w:r>
      <w:r w:rsidRPr="005D10E5">
        <w:rPr>
          <w:rStyle w:val="SourceCodeZchn"/>
        </w:rPr>
        <w:t>‘</w:t>
      </w:r>
      <w:proofErr w:type="spellStart"/>
      <w:r w:rsidRPr="00C60019">
        <w:rPr>
          <w:rStyle w:val="SourceCodeZchn"/>
        </w:rPr>
        <w:t>fmt.Printf</w:t>
      </w:r>
      <w:proofErr w:type="spellEnd"/>
      <w:r w:rsidRPr="00C60019">
        <w:rPr>
          <w:rStyle w:val="SourceCodeZchn"/>
        </w:rPr>
        <w:t>’</w:t>
      </w:r>
      <w:r>
        <w:t xml:space="preserve"> </w:t>
      </w:r>
      <w:r w:rsidRPr="00C60019">
        <w:t>call shows the growing slice.</w:t>
      </w:r>
    </w:p>
    <w:p w14:paraId="46CC3014" w14:textId="77777777" w:rsidR="001A6A13" w:rsidRDefault="001A6A13" w:rsidP="00C60019"/>
    <w:p w14:paraId="2EE807B8" w14:textId="31335626" w:rsidR="003C232A" w:rsidRPr="003C232A" w:rsidRDefault="00C60019" w:rsidP="003C232A">
      <w:r w:rsidRPr="00C60019">
        <w:t>This method complies with Go's guidelines about the operation of slices and how they need to be managed when adjustments are required across function boundaries. It transforms a function that was effectively a no-op into one that appropriately expands and updates the slice as intended.</w:t>
      </w:r>
    </w:p>
    <w:p w14:paraId="79D2224E" w14:textId="77777777" w:rsidR="003C232A" w:rsidRDefault="003C232A">
      <w:pPr>
        <w:jc w:val="left"/>
        <w:rPr>
          <w:b/>
          <w:iCs/>
          <w:kern w:val="28"/>
          <w:sz w:val="32"/>
          <w:szCs w:val="32"/>
        </w:rPr>
      </w:pPr>
      <w:r>
        <w:br w:type="page"/>
      </w:r>
    </w:p>
    <w:p w14:paraId="47DC3B32" w14:textId="25990143" w:rsidR="0052402B" w:rsidRDefault="00C60019" w:rsidP="00C60019">
      <w:pPr>
        <w:pStyle w:val="Heading1"/>
      </w:pPr>
      <w:bookmarkStart w:id="20" w:name="_Toc177940986"/>
      <w:r>
        <w:lastRenderedPageBreak/>
        <w:t>Code 2</w:t>
      </w:r>
      <w:bookmarkEnd w:id="20"/>
    </w:p>
    <w:p w14:paraId="63249E7F" w14:textId="77777777" w:rsidR="00807BAC" w:rsidRPr="00807BAC" w:rsidRDefault="00807BAC" w:rsidP="00807BAC"/>
    <w:bookmarkStart w:id="21" w:name="_MON_1788549590"/>
    <w:bookmarkEnd w:id="21"/>
    <w:p w14:paraId="7D84C80B" w14:textId="2C0C8319" w:rsidR="00C60019" w:rsidRDefault="00F122E4" w:rsidP="00C60019">
      <w:r>
        <w:rPr>
          <w:noProof/>
        </w:rPr>
        <w:object w:dxaOrig="9360" w:dyaOrig="7200" w14:anchorId="38C34C9C">
          <v:shape id="_x0000_i1028" type="#_x0000_t75" alt="" style="width:468.25pt;height:5in;mso-width-percent:0;mso-height-percent:0;mso-width-percent:0;mso-height-percent:0" o:ole="">
            <v:imagedata r:id="rId18" o:title=""/>
          </v:shape>
          <o:OLEObject Type="Embed" ProgID="Word.Document.12" ShapeID="_x0000_i1028" DrawAspect="Content" ObjectID="_1791640357" r:id="rId19">
            <o:FieldCodes>\s</o:FieldCodes>
          </o:OLEObject>
        </w:object>
      </w:r>
    </w:p>
    <w:p w14:paraId="066B15B0" w14:textId="6541D297" w:rsidR="005D10E5" w:rsidRPr="00C60019" w:rsidRDefault="005D10E5" w:rsidP="005D10E5">
      <w:pPr>
        <w:pStyle w:val="Caption"/>
      </w:pPr>
      <w:bookmarkStart w:id="22" w:name="_Ref177938762"/>
      <w:bookmarkStart w:id="23" w:name="_Toc177941006"/>
      <w:r>
        <w:t xml:space="preserve">Code </w:t>
      </w:r>
      <w:r w:rsidR="00000000">
        <w:fldChar w:fldCharType="begin"/>
      </w:r>
      <w:r w:rsidR="00000000">
        <w:instrText xml:space="preserve"> SEQ Code \* ARABIC </w:instrText>
      </w:r>
      <w:r w:rsidR="00000000">
        <w:fldChar w:fldCharType="separate"/>
      </w:r>
      <w:r w:rsidR="00FA1618">
        <w:rPr>
          <w:noProof/>
        </w:rPr>
        <w:t>5</w:t>
      </w:r>
      <w:r w:rsidR="00000000">
        <w:rPr>
          <w:noProof/>
        </w:rPr>
        <w:fldChar w:fldCharType="end"/>
      </w:r>
      <w:bookmarkEnd w:id="22"/>
      <w:r>
        <w:t>: The given main source code for the second program.</w:t>
      </w:r>
      <w:bookmarkEnd w:id="23"/>
    </w:p>
    <w:p w14:paraId="38CEF9CE" w14:textId="007E228B" w:rsidR="00C60019" w:rsidRDefault="00C60019" w:rsidP="00C60019">
      <w:pPr>
        <w:pStyle w:val="Heading2"/>
      </w:pPr>
      <w:bookmarkStart w:id="24" w:name="_Toc177940987"/>
      <w:r>
        <w:t>Running the code</w:t>
      </w:r>
      <w:bookmarkEnd w:id="24"/>
    </w:p>
    <w:p w14:paraId="1627B273" w14:textId="17512C3D" w:rsidR="0064761A" w:rsidRDefault="00100FB4" w:rsidP="00C60019">
      <w:r>
        <w:t xml:space="preserve">Running the code in a shared workspace directory of that of program 1 negates any run-time error pertaining to initialization or running of the Go module. However, for the purposes of testing, the program 2 was run in a different directory and the same error that had popped up for program 1 shown in </w:t>
      </w:r>
      <w:r>
        <w:fldChar w:fldCharType="begin"/>
      </w:r>
      <w:r>
        <w:instrText xml:space="preserve"> REF _Ref177935120 \h </w:instrText>
      </w:r>
      <w:r>
        <w:fldChar w:fldCharType="separate"/>
      </w:r>
      <w:r w:rsidR="00FA1618">
        <w:t xml:space="preserve">Figure </w:t>
      </w:r>
      <w:r w:rsidR="00FA1618">
        <w:rPr>
          <w:noProof/>
        </w:rPr>
        <w:t>1</w:t>
      </w:r>
      <w:r>
        <w:fldChar w:fldCharType="end"/>
      </w:r>
      <w:r>
        <w:t xml:space="preserve"> was seen again. There after following the same steps as done for program 1 demonstrated above in </w:t>
      </w:r>
      <w:r w:rsidR="0064761A">
        <w:fldChar w:fldCharType="begin"/>
      </w:r>
      <w:r w:rsidR="0064761A">
        <w:instrText xml:space="preserve"> REF _Ref177936614 \h </w:instrText>
      </w:r>
      <w:r w:rsidR="0064761A">
        <w:fldChar w:fldCharType="separate"/>
      </w:r>
      <w:r w:rsidR="00FA1618">
        <w:t xml:space="preserve">Code </w:t>
      </w:r>
      <w:r w:rsidR="00FA1618">
        <w:rPr>
          <w:noProof/>
        </w:rPr>
        <w:t>4</w:t>
      </w:r>
      <w:r w:rsidR="0064761A">
        <w:fldChar w:fldCharType="end"/>
      </w:r>
      <w:r w:rsidR="0064761A">
        <w:t xml:space="preserve">. Although the </w:t>
      </w:r>
      <w:r w:rsidR="0064761A" w:rsidRPr="0064761A">
        <w:rPr>
          <w:i/>
          <w:iCs/>
        </w:rPr>
        <w:t>json</w:t>
      </w:r>
      <w:r w:rsidR="0064761A">
        <w:t xml:space="preserve"> launch file was not required once more even after relaunching VS Code to refresh the instance after program 1.</w:t>
      </w:r>
    </w:p>
    <w:p w14:paraId="4D4E2481" w14:textId="48F0E8D8" w:rsidR="00C60019" w:rsidRDefault="0064761A" w:rsidP="0064761A">
      <w:pPr>
        <w:pStyle w:val="Heading3"/>
      </w:pPr>
      <w:bookmarkStart w:id="25" w:name="_Toc177940988"/>
      <w:r>
        <w:t>Existing Condition</w:t>
      </w:r>
      <w:bookmarkEnd w:id="25"/>
      <w:r>
        <w:t xml:space="preserve"> </w:t>
      </w:r>
    </w:p>
    <w:p w14:paraId="6BD94AA0" w14:textId="50E906DB" w:rsidR="0064761A" w:rsidRDefault="0064761A" w:rsidP="0064761A">
      <w:r>
        <w:t xml:space="preserve">The code run in its existing condition provides the following output as shown in </w:t>
      </w:r>
      <w:r w:rsidR="003F1761">
        <w:fldChar w:fldCharType="begin"/>
      </w:r>
      <w:r w:rsidR="003F1761">
        <w:instrText xml:space="preserve"> REF _Ref177939069 \h </w:instrText>
      </w:r>
      <w:r w:rsidR="003F1761">
        <w:fldChar w:fldCharType="separate"/>
      </w:r>
      <w:r w:rsidR="00FA1618">
        <w:t xml:space="preserve">Figure </w:t>
      </w:r>
      <w:r w:rsidR="00FA1618">
        <w:rPr>
          <w:noProof/>
        </w:rPr>
        <w:t>3</w:t>
      </w:r>
      <w:r w:rsidR="003F1761">
        <w:fldChar w:fldCharType="end"/>
      </w:r>
      <w:r w:rsidR="00807BAC">
        <w:t>.</w:t>
      </w:r>
    </w:p>
    <w:p w14:paraId="33D78959" w14:textId="77777777" w:rsidR="00807BAC" w:rsidRDefault="00807BAC" w:rsidP="0064761A"/>
    <w:p w14:paraId="58A5A58D" w14:textId="29AB0417" w:rsidR="0064761A" w:rsidRDefault="003F1761" w:rsidP="0064761A">
      <w:r>
        <w:rPr>
          <w:noProof/>
        </w:rPr>
        <w:lastRenderedPageBreak/>
        <w:drawing>
          <wp:inline distT="0" distB="0" distL="0" distR="0" wp14:anchorId="20C8B17E" wp14:editId="2501AF8B">
            <wp:extent cx="5579110" cy="1109980"/>
            <wp:effectExtent l="0" t="0" r="0" b="0"/>
            <wp:docPr id="727947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787"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110" cy="1109980"/>
                    </a:xfrm>
                    <a:prstGeom prst="rect">
                      <a:avLst/>
                    </a:prstGeom>
                  </pic:spPr>
                </pic:pic>
              </a:graphicData>
            </a:graphic>
          </wp:inline>
        </w:drawing>
      </w:r>
    </w:p>
    <w:p w14:paraId="2BBE2059" w14:textId="06715570" w:rsidR="003F1761" w:rsidRDefault="003F1761" w:rsidP="003F1761">
      <w:pPr>
        <w:pStyle w:val="Caption"/>
      </w:pPr>
      <w:bookmarkStart w:id="26" w:name="_Ref177939069"/>
      <w:bookmarkStart w:id="27" w:name="_Toc177941026"/>
      <w:r>
        <w:t xml:space="preserve">Figure </w:t>
      </w:r>
      <w:r w:rsidR="00000000">
        <w:fldChar w:fldCharType="begin"/>
      </w:r>
      <w:r w:rsidR="00000000">
        <w:instrText xml:space="preserve"> SEQ Figure \* ARABIC </w:instrText>
      </w:r>
      <w:r w:rsidR="00000000">
        <w:fldChar w:fldCharType="separate"/>
      </w:r>
      <w:r w:rsidR="00FA1618">
        <w:rPr>
          <w:noProof/>
        </w:rPr>
        <w:t>3</w:t>
      </w:r>
      <w:r w:rsidR="00000000">
        <w:rPr>
          <w:noProof/>
        </w:rPr>
        <w:fldChar w:fldCharType="end"/>
      </w:r>
      <w:bookmarkEnd w:id="26"/>
      <w:r>
        <w:t>: Initial unaltered program output.</w:t>
      </w:r>
      <w:bookmarkEnd w:id="27"/>
    </w:p>
    <w:p w14:paraId="664DCB99" w14:textId="180965A0" w:rsidR="006C55A6" w:rsidRPr="006C55A6" w:rsidRDefault="006C55A6" w:rsidP="006C55A6">
      <w:r>
        <w:t xml:space="preserve">It is to note that from </w:t>
      </w:r>
      <w:r>
        <w:fldChar w:fldCharType="begin"/>
      </w:r>
      <w:r>
        <w:instrText xml:space="preserve"> REF _Ref177939069 \h </w:instrText>
      </w:r>
      <w:r>
        <w:fldChar w:fldCharType="separate"/>
      </w:r>
      <w:r w:rsidR="00FA1618">
        <w:t xml:space="preserve">Figure </w:t>
      </w:r>
      <w:r w:rsidR="00FA1618">
        <w:rPr>
          <w:noProof/>
        </w:rPr>
        <w:t>3</w:t>
      </w:r>
      <w:r>
        <w:fldChar w:fldCharType="end"/>
      </w:r>
      <w:r>
        <w:t>, the program runs but does not satisfy the operation in performing as it should to solve the problem. It can be observed that the move operation from the vertices before and after</w:t>
      </w:r>
      <w:r w:rsidR="003D2F32">
        <w:t>,</w:t>
      </w:r>
      <w:r>
        <w:t xml:space="preserve"> have not moved or changed at all.</w:t>
      </w:r>
    </w:p>
    <w:p w14:paraId="481D5244" w14:textId="10D5A81A" w:rsidR="003F1761" w:rsidRDefault="006C55A6" w:rsidP="006C55A6">
      <w:pPr>
        <w:pStyle w:val="Heading3"/>
      </w:pPr>
      <w:bookmarkStart w:id="28" w:name="_Toc177940989"/>
      <w:r>
        <w:t>Updated Condition</w:t>
      </w:r>
      <w:bookmarkEnd w:id="28"/>
    </w:p>
    <w:p w14:paraId="35F773BB" w14:textId="636B8515" w:rsidR="006C55A6" w:rsidRDefault="00EB45D1" w:rsidP="006C55A6">
      <w:r>
        <w:t xml:space="preserve">The error was addressed by making the following correction to the program and the corrected code is mentioned in </w:t>
      </w:r>
      <w:r w:rsidR="003B2352">
        <w:fldChar w:fldCharType="begin"/>
      </w:r>
      <w:r w:rsidR="003B2352">
        <w:instrText xml:space="preserve"> REF _Ref177939379 \h </w:instrText>
      </w:r>
      <w:r w:rsidR="003B2352">
        <w:fldChar w:fldCharType="separate"/>
      </w:r>
      <w:r w:rsidR="00FA1618">
        <w:t xml:space="preserve">Code </w:t>
      </w:r>
      <w:r w:rsidR="00FA1618">
        <w:rPr>
          <w:noProof/>
        </w:rPr>
        <w:t>6</w:t>
      </w:r>
      <w:r w:rsidR="003B2352">
        <w:fldChar w:fldCharType="end"/>
      </w:r>
      <w:r w:rsidR="003B2352">
        <w:t>.</w:t>
      </w:r>
    </w:p>
    <w:p w14:paraId="631032F8" w14:textId="337A79D6" w:rsidR="00EB45D1" w:rsidRDefault="00F122E4" w:rsidP="006C55A6">
      <w:r>
        <w:rPr>
          <w:noProof/>
        </w:rPr>
        <w:object w:dxaOrig="9360" w:dyaOrig="7200" w14:anchorId="7CA0C920">
          <v:shape id="_x0000_i1027" type="#_x0000_t75" alt="" style="width:468.25pt;height:5in;mso-width-percent:0;mso-height-percent:0;mso-width-percent:0;mso-height-percent:0" o:ole="">
            <v:imagedata r:id="rId21" o:title=""/>
          </v:shape>
          <o:OLEObject Type="Embed" ProgID="Word.Document.12" ShapeID="_x0000_i1027" DrawAspect="Content" ObjectID="_1791640358" r:id="rId22">
            <o:FieldCodes>\s</o:FieldCodes>
          </o:OLEObject>
        </w:object>
      </w:r>
    </w:p>
    <w:p w14:paraId="7C62FF99" w14:textId="444B6B19" w:rsidR="004E2ACD" w:rsidRDefault="004E2ACD" w:rsidP="004E2ACD">
      <w:pPr>
        <w:pStyle w:val="Caption"/>
      </w:pPr>
      <w:bookmarkStart w:id="29" w:name="_Ref177939379"/>
      <w:bookmarkStart w:id="30" w:name="_Toc177941007"/>
      <w:r>
        <w:t xml:space="preserve">Code </w:t>
      </w:r>
      <w:r w:rsidR="00000000">
        <w:fldChar w:fldCharType="begin"/>
      </w:r>
      <w:r w:rsidR="00000000">
        <w:instrText xml:space="preserve"> SEQ Code \* ARABIC </w:instrText>
      </w:r>
      <w:r w:rsidR="00000000">
        <w:fldChar w:fldCharType="separate"/>
      </w:r>
      <w:r w:rsidR="00FA1618">
        <w:rPr>
          <w:noProof/>
        </w:rPr>
        <w:t>6</w:t>
      </w:r>
      <w:r w:rsidR="00000000">
        <w:rPr>
          <w:noProof/>
        </w:rPr>
        <w:fldChar w:fldCharType="end"/>
      </w:r>
      <w:bookmarkEnd w:id="29"/>
      <w:r>
        <w:t>: Code snippet for the updated code from the original code.</w:t>
      </w:r>
      <w:bookmarkEnd w:id="30"/>
    </w:p>
    <w:p w14:paraId="14FC7771" w14:textId="502B0982" w:rsidR="004E2ACD" w:rsidRDefault="003B2352" w:rsidP="004E2ACD">
      <w:r>
        <w:t xml:space="preserve">After having updated the code, the following </w:t>
      </w:r>
      <w:r w:rsidR="00AA5AF1">
        <w:fldChar w:fldCharType="begin"/>
      </w:r>
      <w:r w:rsidR="00AA5AF1">
        <w:instrText xml:space="preserve"> REF _Ref177939621 \h </w:instrText>
      </w:r>
      <w:r w:rsidR="00AA5AF1">
        <w:fldChar w:fldCharType="separate"/>
      </w:r>
      <w:r w:rsidR="00FA1618">
        <w:t xml:space="preserve">Figure </w:t>
      </w:r>
      <w:r w:rsidR="00FA1618">
        <w:rPr>
          <w:noProof/>
        </w:rPr>
        <w:t>4</w:t>
      </w:r>
      <w:r w:rsidR="00AA5AF1">
        <w:fldChar w:fldCharType="end"/>
      </w:r>
      <w:r>
        <w:t xml:space="preserve"> illustrates the </w:t>
      </w:r>
      <w:r w:rsidR="00F63C5B">
        <w:t>resultant output thereby indicating that the program is behaving as it should and providing correct results. This can be observed by looking at the before and after of the move operation and there is a shift between the same.</w:t>
      </w:r>
    </w:p>
    <w:p w14:paraId="39923E60" w14:textId="34C10867" w:rsidR="00F63C5B" w:rsidRDefault="00F83858" w:rsidP="004E2ACD">
      <w:r>
        <w:rPr>
          <w:noProof/>
        </w:rPr>
        <w:lastRenderedPageBreak/>
        <w:drawing>
          <wp:inline distT="0" distB="0" distL="0" distR="0" wp14:anchorId="6C6C299D" wp14:editId="6CC4BB2A">
            <wp:extent cx="5579110" cy="1052830"/>
            <wp:effectExtent l="0" t="0" r="0" b="1270"/>
            <wp:docPr id="15912584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58430" name="Picture 5"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79110" cy="1052830"/>
                    </a:xfrm>
                    <a:prstGeom prst="rect">
                      <a:avLst/>
                    </a:prstGeom>
                  </pic:spPr>
                </pic:pic>
              </a:graphicData>
            </a:graphic>
          </wp:inline>
        </w:drawing>
      </w:r>
    </w:p>
    <w:p w14:paraId="732E07A2" w14:textId="16FCE0A5" w:rsidR="00F83858" w:rsidRDefault="00F83858" w:rsidP="00F83858">
      <w:pPr>
        <w:pStyle w:val="Caption"/>
      </w:pPr>
      <w:bookmarkStart w:id="31" w:name="_Ref177939621"/>
      <w:bookmarkStart w:id="32" w:name="_Toc177941027"/>
      <w:r>
        <w:t xml:space="preserve">Figure </w:t>
      </w:r>
      <w:r w:rsidR="00000000">
        <w:fldChar w:fldCharType="begin"/>
      </w:r>
      <w:r w:rsidR="00000000">
        <w:instrText xml:space="preserve"> SEQ Figure \* ARABIC </w:instrText>
      </w:r>
      <w:r w:rsidR="00000000">
        <w:fldChar w:fldCharType="separate"/>
      </w:r>
      <w:r w:rsidR="00FA1618">
        <w:rPr>
          <w:noProof/>
        </w:rPr>
        <w:t>4</w:t>
      </w:r>
      <w:r w:rsidR="00000000">
        <w:rPr>
          <w:noProof/>
        </w:rPr>
        <w:fldChar w:fldCharType="end"/>
      </w:r>
      <w:bookmarkEnd w:id="31"/>
      <w:r>
        <w:t>: Correct and updated results from update to the code.</w:t>
      </w:r>
      <w:bookmarkEnd w:id="32"/>
    </w:p>
    <w:p w14:paraId="165F84C6" w14:textId="3A6C7F6B" w:rsidR="00F83858" w:rsidRDefault="00693822" w:rsidP="00693822">
      <w:pPr>
        <w:pStyle w:val="Heading2"/>
      </w:pPr>
      <w:bookmarkStart w:id="33" w:name="_Toc177940990"/>
      <w:r>
        <w:t>Explanation</w:t>
      </w:r>
      <w:bookmarkEnd w:id="33"/>
    </w:p>
    <w:p w14:paraId="786705D0" w14:textId="4013D369" w:rsidR="00693822" w:rsidRDefault="00AA5AF1" w:rsidP="00693822">
      <w:r>
        <w:t xml:space="preserve">The original snippet of code is as below in </w:t>
      </w:r>
      <w:r w:rsidR="007141BA">
        <w:fldChar w:fldCharType="begin"/>
      </w:r>
      <w:r w:rsidR="007141BA">
        <w:instrText xml:space="preserve"> REF _Ref177939709 \h </w:instrText>
      </w:r>
      <w:r w:rsidR="007141BA">
        <w:fldChar w:fldCharType="separate"/>
      </w:r>
      <w:r w:rsidR="00FA1618">
        <w:t xml:space="preserve">Code </w:t>
      </w:r>
      <w:r w:rsidR="00FA1618">
        <w:rPr>
          <w:noProof/>
        </w:rPr>
        <w:t>7</w:t>
      </w:r>
      <w:r w:rsidR="007141BA">
        <w:fldChar w:fldCharType="end"/>
      </w:r>
      <w:r w:rsidR="007141BA">
        <w:t>.</w:t>
      </w:r>
    </w:p>
    <w:p w14:paraId="10D225F9" w14:textId="77777777" w:rsidR="00033919" w:rsidRDefault="00033919" w:rsidP="00693822"/>
    <w:p w14:paraId="3118E3D1" w14:textId="263EDF20" w:rsidR="00AA5AF1" w:rsidRDefault="00F122E4" w:rsidP="00693822">
      <w:r>
        <w:rPr>
          <w:noProof/>
        </w:rPr>
        <w:object w:dxaOrig="9360" w:dyaOrig="720" w14:anchorId="69902075">
          <v:shape id="_x0000_i1026" type="#_x0000_t75" alt="" style="width:468.25pt;height:36.25pt;mso-width-percent:0;mso-height-percent:0;mso-width-percent:0;mso-height-percent:0" o:ole="">
            <v:imagedata r:id="rId24" o:title=""/>
          </v:shape>
          <o:OLEObject Type="Embed" ProgID="Word.Document.12" ShapeID="_x0000_i1026" DrawAspect="Content" ObjectID="_1791640359" r:id="rId25">
            <o:FieldCodes>\s</o:FieldCodes>
          </o:OLEObject>
        </w:object>
      </w:r>
    </w:p>
    <w:p w14:paraId="5E317B00" w14:textId="134C3307" w:rsidR="00131749" w:rsidRDefault="00131749" w:rsidP="00131749">
      <w:pPr>
        <w:pStyle w:val="Caption"/>
      </w:pPr>
      <w:bookmarkStart w:id="34" w:name="_Ref177939709"/>
      <w:bookmarkStart w:id="35" w:name="_Toc177941008"/>
      <w:r>
        <w:t xml:space="preserve">Code </w:t>
      </w:r>
      <w:r w:rsidR="00000000">
        <w:fldChar w:fldCharType="begin"/>
      </w:r>
      <w:r w:rsidR="00000000">
        <w:instrText xml:space="preserve"> SEQ Code \* ARABIC </w:instrText>
      </w:r>
      <w:r w:rsidR="00000000">
        <w:fldChar w:fldCharType="separate"/>
      </w:r>
      <w:r w:rsidR="00FA1618">
        <w:rPr>
          <w:noProof/>
        </w:rPr>
        <w:t>7</w:t>
      </w:r>
      <w:r w:rsidR="00000000">
        <w:rPr>
          <w:noProof/>
        </w:rPr>
        <w:fldChar w:fldCharType="end"/>
      </w:r>
      <w:bookmarkEnd w:id="34"/>
      <w:r>
        <w:t>: Original non edited portion of code.</w:t>
      </w:r>
      <w:bookmarkEnd w:id="35"/>
    </w:p>
    <w:p w14:paraId="4494367D" w14:textId="067233F6" w:rsidR="007141BA" w:rsidRPr="007141BA" w:rsidRDefault="007141BA" w:rsidP="00F1287E">
      <w:r w:rsidRPr="007141BA">
        <w:t>The initial slice elements are not altered by this loop, contrary to what on</w:t>
      </w:r>
      <w:r>
        <w:t xml:space="preserve">e </w:t>
      </w:r>
      <w:r w:rsidRPr="007141BA">
        <w:t>may assume. This is the reason why:</w:t>
      </w:r>
    </w:p>
    <w:p w14:paraId="2E7CE192" w14:textId="77777777" w:rsidR="00F1287E" w:rsidRPr="00F1287E" w:rsidRDefault="007141BA" w:rsidP="00F1287E">
      <w:pPr>
        <w:pStyle w:val="ListParagraph"/>
        <w:numPr>
          <w:ilvl w:val="0"/>
          <w:numId w:val="26"/>
        </w:numPr>
        <w:rPr>
          <w:rFonts w:ascii="Times New Roman" w:hAnsi="Times New Roman"/>
        </w:rPr>
      </w:pPr>
      <w:r w:rsidRPr="007141BA">
        <w:t xml:space="preserve">Range Loop Operation: The loop variables (in this example, </w:t>
      </w:r>
      <w:r w:rsidRPr="007141BA">
        <w:rPr>
          <w:rStyle w:val="SourceCodeZchn"/>
        </w:rPr>
        <w:t>'_'</w:t>
      </w:r>
      <w:r w:rsidRPr="007141BA">
        <w:t xml:space="preserve">for the index and </w:t>
      </w:r>
      <w:r w:rsidRPr="007141BA">
        <w:rPr>
          <w:rStyle w:val="SourceCodeZchn"/>
        </w:rPr>
        <w:t>'v' </w:t>
      </w:r>
      <w:r w:rsidRPr="007141BA">
        <w:t xml:space="preserve">for the value) are copies of the slice elements when you use a </w:t>
      </w:r>
      <w:r w:rsidRPr="007141BA">
        <w:rPr>
          <w:rStyle w:val="SourceCodeZchn"/>
        </w:rPr>
        <w:t>'for... range'</w:t>
      </w:r>
      <w:r w:rsidRPr="007141BA">
        <w:t> loop on a slice; they are not pointers to the original items.</w:t>
      </w:r>
    </w:p>
    <w:p w14:paraId="68681548" w14:textId="77777777" w:rsidR="00F1287E" w:rsidRPr="00F1287E" w:rsidRDefault="007141BA" w:rsidP="00F1287E">
      <w:pPr>
        <w:pStyle w:val="ListParagraph"/>
        <w:numPr>
          <w:ilvl w:val="0"/>
          <w:numId w:val="26"/>
        </w:numPr>
        <w:rPr>
          <w:rFonts w:ascii="Times New Roman" w:hAnsi="Times New Roman"/>
        </w:rPr>
      </w:pPr>
      <w:r w:rsidRPr="007141BA">
        <w:t>Value semantics</w:t>
      </w:r>
      <w:r w:rsidR="00F1287E">
        <w:t>:</w:t>
      </w:r>
      <w:r w:rsidRPr="007141BA">
        <w:t xml:space="preserve"> Every iteration starts with a new variable called </w:t>
      </w:r>
      <w:r w:rsidRPr="007141BA">
        <w:rPr>
          <w:rStyle w:val="SourceCodeZchn"/>
        </w:rPr>
        <w:t>'v'</w:t>
      </w:r>
      <w:r w:rsidRPr="007141BA">
        <w:t xml:space="preserve">, which holds a duplicate copy of the slice's </w:t>
      </w:r>
      <w:r w:rsidRPr="007141BA">
        <w:rPr>
          <w:rStyle w:val="SourceCodeZchn"/>
        </w:rPr>
        <w:t>'Vertex'</w:t>
      </w:r>
      <w:r w:rsidRPr="007141BA">
        <w:t xml:space="preserve">. Changes made to </w:t>
      </w:r>
      <w:r w:rsidRPr="007141BA">
        <w:rPr>
          <w:rStyle w:val="SourceCodeZchn"/>
        </w:rPr>
        <w:t>'v'</w:t>
      </w:r>
      <w:r w:rsidRPr="007141BA">
        <w:t xml:space="preserve"> only impact this copy and not the slice's original </w:t>
      </w:r>
      <w:r w:rsidRPr="007141BA">
        <w:rPr>
          <w:rStyle w:val="SourceCodeZchn"/>
        </w:rPr>
        <w:t>'Vertex'</w:t>
      </w:r>
      <w:r w:rsidRPr="007141BA">
        <w:t>.</w:t>
      </w:r>
    </w:p>
    <w:p w14:paraId="2B596C32" w14:textId="67DEC63E" w:rsidR="007141BA" w:rsidRPr="00F1287E" w:rsidRDefault="007141BA" w:rsidP="00F1287E">
      <w:pPr>
        <w:pStyle w:val="ListParagraph"/>
        <w:numPr>
          <w:ilvl w:val="0"/>
          <w:numId w:val="26"/>
        </w:numPr>
        <w:rPr>
          <w:rFonts w:ascii="Times New Roman" w:hAnsi="Times New Roman"/>
          <w:szCs w:val="20"/>
        </w:rPr>
      </w:pPr>
      <w:r w:rsidRPr="007141BA">
        <w:t xml:space="preserve">Receiver Method: Calling </w:t>
      </w:r>
      <w:r w:rsidRPr="007141BA">
        <w:rPr>
          <w:rStyle w:val="SourceCodeZchn"/>
        </w:rPr>
        <w:t>'</w:t>
      </w:r>
      <w:proofErr w:type="spellStart"/>
      <w:r w:rsidRPr="007141BA">
        <w:rPr>
          <w:rStyle w:val="SourceCodeZchn"/>
        </w:rPr>
        <w:t>v.Move</w:t>
      </w:r>
      <w:proofErr w:type="spellEnd"/>
      <w:r w:rsidRPr="007141BA">
        <w:rPr>
          <w:rStyle w:val="SourceCodeZchn"/>
        </w:rPr>
        <w:t>(1, 2)'</w:t>
      </w:r>
      <w:r w:rsidRPr="007141BA">
        <w:t xml:space="preserve"> still uses the copy of the </w:t>
      </w:r>
      <w:r w:rsidRPr="007141BA">
        <w:rPr>
          <w:rStyle w:val="SourceCodeZchn"/>
        </w:rPr>
        <w:t>'Vertex'</w:t>
      </w:r>
      <w:r w:rsidRPr="007141BA">
        <w:t xml:space="preserve">, not the one in the slice, even though the </w:t>
      </w:r>
      <w:r w:rsidRPr="007141BA">
        <w:rPr>
          <w:rStyle w:val="SourceCodeZchn"/>
        </w:rPr>
        <w:t>'Move'</w:t>
      </w:r>
      <w:r w:rsidRPr="007141BA">
        <w:t xml:space="preserve"> function has a pointer recipient </w:t>
      </w:r>
      <w:r w:rsidRPr="007141BA">
        <w:rPr>
          <w:rStyle w:val="SourceCodeZchn"/>
        </w:rPr>
        <w:t>'(v *Vertex)'</w:t>
      </w:r>
      <w:r w:rsidRPr="007141BA">
        <w:t>.</w:t>
      </w:r>
    </w:p>
    <w:p w14:paraId="5D770E87" w14:textId="77777777" w:rsidR="00C76EE6" w:rsidRDefault="00F1287E" w:rsidP="00AC2415">
      <w:r w:rsidRPr="00F1287E">
        <w:t>Therefore, copies of the vertices receive a call to the Move function, but the original slice stays unaltered.</w:t>
      </w:r>
    </w:p>
    <w:p w14:paraId="378E8C57" w14:textId="3B752F3A" w:rsidR="007141BA" w:rsidRDefault="007141BA" w:rsidP="00AC2415"/>
    <w:p w14:paraId="0090593E" w14:textId="138FA6FA" w:rsidR="00033919" w:rsidRDefault="00033919" w:rsidP="00AC2415">
      <w:r>
        <w:t xml:space="preserve">The fixed code snippet is as below in </w:t>
      </w:r>
      <w:r w:rsidR="00C76EE6">
        <w:fldChar w:fldCharType="begin"/>
      </w:r>
      <w:r w:rsidR="00C76EE6">
        <w:instrText xml:space="preserve"> REF _Ref177940906 \h </w:instrText>
      </w:r>
      <w:r w:rsidR="00C76EE6">
        <w:fldChar w:fldCharType="separate"/>
      </w:r>
      <w:r w:rsidR="00FA1618">
        <w:t xml:space="preserve">Code </w:t>
      </w:r>
      <w:r w:rsidR="00FA1618">
        <w:rPr>
          <w:noProof/>
        </w:rPr>
        <w:t>8</w:t>
      </w:r>
      <w:r w:rsidR="00C76EE6">
        <w:fldChar w:fldCharType="end"/>
      </w:r>
      <w:r>
        <w:t>.</w:t>
      </w:r>
    </w:p>
    <w:p w14:paraId="1ABB21C8" w14:textId="77777777" w:rsidR="00BD5AD6" w:rsidRDefault="00BD5AD6" w:rsidP="00AC2415"/>
    <w:p w14:paraId="71AFF499" w14:textId="21269D4A" w:rsidR="00033919" w:rsidRPr="007141BA" w:rsidRDefault="00F122E4" w:rsidP="00AC2415">
      <w:r>
        <w:rPr>
          <w:noProof/>
        </w:rPr>
        <w:object w:dxaOrig="9360" w:dyaOrig="720" w14:anchorId="616CD741">
          <v:shape id="_x0000_i1025" type="#_x0000_t75" alt="" style="width:468.25pt;height:36.25pt;mso-width-percent:0;mso-height-percent:0;mso-width-percent:0;mso-height-percent:0" o:ole="">
            <v:imagedata r:id="rId26" o:title=""/>
          </v:shape>
          <o:OLEObject Type="Embed" ProgID="Word.Document.12" ShapeID="_x0000_i1025" DrawAspect="Content" ObjectID="_1791640360" r:id="rId27">
            <o:FieldCodes>\s</o:FieldCodes>
          </o:OLEObject>
        </w:object>
      </w:r>
    </w:p>
    <w:p w14:paraId="3FA13913" w14:textId="41241042" w:rsidR="00131749" w:rsidRDefault="00BD5AD6" w:rsidP="00BD5AD6">
      <w:pPr>
        <w:pStyle w:val="Caption"/>
      </w:pPr>
      <w:bookmarkStart w:id="36" w:name="_Ref177940906"/>
      <w:bookmarkStart w:id="37" w:name="_Toc177941009"/>
      <w:r>
        <w:t xml:space="preserve">Code </w:t>
      </w:r>
      <w:r w:rsidR="00000000">
        <w:fldChar w:fldCharType="begin"/>
      </w:r>
      <w:r w:rsidR="00000000">
        <w:instrText xml:space="preserve"> SEQ Code \* ARABIC </w:instrText>
      </w:r>
      <w:r w:rsidR="00000000">
        <w:fldChar w:fldCharType="separate"/>
      </w:r>
      <w:r w:rsidR="00FA1618">
        <w:rPr>
          <w:noProof/>
        </w:rPr>
        <w:t>8</w:t>
      </w:r>
      <w:r w:rsidR="00000000">
        <w:rPr>
          <w:noProof/>
        </w:rPr>
        <w:fldChar w:fldCharType="end"/>
      </w:r>
      <w:bookmarkEnd w:id="36"/>
      <w:r>
        <w:t>: Updated  edited portion of code.</w:t>
      </w:r>
      <w:bookmarkEnd w:id="37"/>
    </w:p>
    <w:p w14:paraId="147D1F96" w14:textId="77777777" w:rsidR="00A13950" w:rsidRDefault="00A13950" w:rsidP="00A13950">
      <w:r w:rsidRPr="00A13950">
        <w:t>Go's architecture has many important features that allow the new technique to modify the slice parts effectively:</w:t>
      </w:r>
    </w:p>
    <w:p w14:paraId="6FA6B6B0" w14:textId="77777777" w:rsidR="00392DAE" w:rsidRDefault="00A13950" w:rsidP="00A13950">
      <w:pPr>
        <w:pStyle w:val="ListParagraph"/>
        <w:numPr>
          <w:ilvl w:val="0"/>
          <w:numId w:val="27"/>
        </w:numPr>
      </w:pPr>
      <w:r w:rsidRPr="00A13950">
        <w:t xml:space="preserve">Straight Slice Modification and Access: We may directly access and alter the </w:t>
      </w:r>
      <w:r w:rsidRPr="00A13950">
        <w:rPr>
          <w:rStyle w:val="SourceCodeZchn"/>
        </w:rPr>
        <w:t>'Vertex'</w:t>
      </w:r>
      <w:r w:rsidRPr="00A13950">
        <w:t xml:space="preserve"> kept in the slice by using </w:t>
      </w:r>
      <w:r w:rsidRPr="00A13950">
        <w:rPr>
          <w:rStyle w:val="SourceCodeZchn"/>
        </w:rPr>
        <w:t>'a[</w:t>
      </w:r>
      <w:proofErr w:type="spellStart"/>
      <w:r w:rsidRPr="00A13950">
        <w:rPr>
          <w:rStyle w:val="SourceCodeZchn"/>
        </w:rPr>
        <w:t>i</w:t>
      </w:r>
      <w:proofErr w:type="spellEnd"/>
      <w:r w:rsidRPr="00A13950">
        <w:rPr>
          <w:rStyle w:val="SourceCodeZchn"/>
        </w:rPr>
        <w:t>]'</w:t>
      </w:r>
      <w:r w:rsidRPr="00A13950">
        <w:t xml:space="preserve">. This is made feasible by the fact that in Go, a slice is just a struct that has length, capacity, and a reference to an underlying array. When we change </w:t>
      </w:r>
      <w:r w:rsidRPr="00A13950">
        <w:rPr>
          <w:rStyle w:val="SourceCodeZchn"/>
        </w:rPr>
        <w:t>'a[</w:t>
      </w:r>
      <w:proofErr w:type="spellStart"/>
      <w:r w:rsidRPr="00A13950">
        <w:rPr>
          <w:rStyle w:val="SourceCodeZchn"/>
        </w:rPr>
        <w:t>i</w:t>
      </w:r>
      <w:proofErr w:type="spellEnd"/>
      <w:r w:rsidRPr="00A13950">
        <w:rPr>
          <w:rStyle w:val="SourceCodeZchn"/>
        </w:rPr>
        <w:t>]'</w:t>
      </w:r>
      <w:r w:rsidRPr="00A13950">
        <w:t>, we're changing an element in this underlying array, and the slice reflects this change</w:t>
      </w:r>
      <w:r>
        <w:t>.</w:t>
      </w:r>
    </w:p>
    <w:p w14:paraId="6E357CE6" w14:textId="1B8A24DA" w:rsidR="00BD5AD6" w:rsidRDefault="00A13950" w:rsidP="00BD5AD6">
      <w:pPr>
        <w:pStyle w:val="ListParagraph"/>
        <w:numPr>
          <w:ilvl w:val="0"/>
          <w:numId w:val="27"/>
        </w:numPr>
      </w:pPr>
      <w:r w:rsidRPr="00A13950">
        <w:lastRenderedPageBreak/>
        <w:t xml:space="preserve">Automatic Pointer Dereferencing: Go automatically uses the address of </w:t>
      </w:r>
      <w:r w:rsidRPr="00A13950">
        <w:rPr>
          <w:rStyle w:val="SourceCodeZchn"/>
        </w:rPr>
        <w:t>'a[</w:t>
      </w:r>
      <w:proofErr w:type="spellStart"/>
      <w:r>
        <w:rPr>
          <w:rStyle w:val="SourceCodeZchn"/>
        </w:rPr>
        <w:t>i</w:t>
      </w:r>
      <w:proofErr w:type="spellEnd"/>
      <w:r w:rsidRPr="00A13950">
        <w:rPr>
          <w:rStyle w:val="SourceCodeZchn"/>
        </w:rPr>
        <w:t>]'</w:t>
      </w:r>
      <w:r w:rsidRPr="00A13950">
        <w:t xml:space="preserve"> to match the pointer recipient of the </w:t>
      </w:r>
      <w:r w:rsidRPr="00A13950">
        <w:rPr>
          <w:rStyle w:val="SourceCodeZchn"/>
        </w:rPr>
        <w:t>'Move'</w:t>
      </w:r>
      <w:r w:rsidRPr="00A13950">
        <w:t xml:space="preserve"> function </w:t>
      </w:r>
      <w:r w:rsidRPr="00A13950">
        <w:rPr>
          <w:rStyle w:val="SourceCodeZchn"/>
        </w:rPr>
        <w:t>'(</w:t>
      </w:r>
      <w:proofErr w:type="spellStart"/>
      <w:r w:rsidRPr="00A13950">
        <w:rPr>
          <w:rStyle w:val="SourceCodeZchn"/>
        </w:rPr>
        <w:t>func</w:t>
      </w:r>
      <w:proofErr w:type="spellEnd"/>
      <w:r w:rsidRPr="00A13950">
        <w:rPr>
          <w:rStyle w:val="SourceCodeZchn"/>
        </w:rPr>
        <w:t xml:space="preserve"> (v *Vertex) Move(dx, </w:t>
      </w:r>
      <w:proofErr w:type="spellStart"/>
      <w:r w:rsidRPr="00A13950">
        <w:rPr>
          <w:rStyle w:val="SourceCodeZchn"/>
        </w:rPr>
        <w:t>dy</w:t>
      </w:r>
      <w:proofErr w:type="spellEnd"/>
      <w:r w:rsidRPr="00A13950">
        <w:rPr>
          <w:rStyle w:val="SourceCodeZchn"/>
        </w:rPr>
        <w:t xml:space="preserve"> int))'</w:t>
      </w:r>
      <w:r w:rsidRPr="00A13950">
        <w:t xml:space="preserve"> when we call </w:t>
      </w:r>
      <w:r w:rsidRPr="00A13950">
        <w:rPr>
          <w:rStyle w:val="SourceCodeZchn"/>
        </w:rPr>
        <w:t>'a[</w:t>
      </w:r>
      <w:proofErr w:type="spellStart"/>
      <w:r w:rsidRPr="00A13950">
        <w:rPr>
          <w:rStyle w:val="SourceCodeZchn"/>
        </w:rPr>
        <w:t>i</w:t>
      </w:r>
      <w:proofErr w:type="spellEnd"/>
      <w:r w:rsidRPr="00A13950">
        <w:rPr>
          <w:rStyle w:val="SourceCodeZchn"/>
        </w:rPr>
        <w:t>].Move(1, 2)'</w:t>
      </w:r>
      <w:r w:rsidRPr="00A13950">
        <w:t>. We can be confident we're changing the real Vertex in the slice and not a replica thanks to this automated dereferencing.</w:t>
      </w:r>
    </w:p>
    <w:p w14:paraId="2F357B6F" w14:textId="33FCE548" w:rsidR="000D11B7" w:rsidRDefault="000D11B7" w:rsidP="00BD5AD6">
      <w:pPr>
        <w:pStyle w:val="ListParagraph"/>
        <w:numPr>
          <w:ilvl w:val="0"/>
          <w:numId w:val="27"/>
        </w:numPr>
      </w:pPr>
      <w:r w:rsidRPr="000D11B7">
        <w:t xml:space="preserve">Slice Internals and Method Receiver Matching: The internal workings of slices, along with Go's method receiver matching mechanism, make it possible to modify slice elements in an effective and user-friendly manner. Go is intelligent enough to understand that the address of a value </w:t>
      </w:r>
      <w:r w:rsidRPr="000D11B7">
        <w:rPr>
          <w:rStyle w:val="SourceCodeZchn"/>
        </w:rPr>
        <w:t>'(a[</w:t>
      </w:r>
      <w:proofErr w:type="spellStart"/>
      <w:r w:rsidRPr="000D11B7">
        <w:rPr>
          <w:rStyle w:val="SourceCodeZchn"/>
        </w:rPr>
        <w:t>i</w:t>
      </w:r>
      <w:proofErr w:type="spellEnd"/>
      <w:r w:rsidRPr="000D11B7">
        <w:rPr>
          <w:rStyle w:val="SourceCodeZchn"/>
        </w:rPr>
        <w:t>])'</w:t>
      </w:r>
      <w:r w:rsidRPr="000D11B7">
        <w:t xml:space="preserve"> should be passed to a pointer receiver method (such as </w:t>
      </w:r>
      <w:r w:rsidRPr="000D11B7">
        <w:rPr>
          <w:rStyle w:val="SourceCodeZchn"/>
        </w:rPr>
        <w:t>'Move'</w:t>
      </w:r>
      <w:r w:rsidRPr="000D11B7">
        <w:t>) when it is called.</w:t>
      </w:r>
    </w:p>
    <w:p w14:paraId="705A36C3" w14:textId="77777777" w:rsidR="00807BAC" w:rsidRDefault="00807BAC" w:rsidP="00BD5AD6"/>
    <w:p w14:paraId="21294BFE" w14:textId="77777777" w:rsidR="00807BAC" w:rsidRDefault="00807BAC" w:rsidP="00807BAC">
      <w:r w:rsidRPr="00807BAC">
        <w:t>Value-based range loops are frequently not as effective as index-based iteration when it comes to changing slice components inside of a loop. By doing this, you can be confident that you're dealing with the slice's original elements rather than duplicates.</w:t>
      </w:r>
    </w:p>
    <w:p w14:paraId="547FE15B" w14:textId="69A2AF3B" w:rsidR="00807BAC" w:rsidRPr="00BD5AD6" w:rsidRDefault="00807BAC" w:rsidP="00807BAC">
      <w:r w:rsidRPr="00807BAC">
        <w:br/>
        <w:t>This idea is essential to comprehending how method receivers work with various kinds of loop variables and how Go manages data in loops. It's a frequent cause of subtle problems in Go applications, particularly for inexperienced programmers.</w:t>
      </w:r>
    </w:p>
    <w:p w14:paraId="1E4372BA" w14:textId="77777777" w:rsidR="005B0DFA" w:rsidRPr="005B0DFA" w:rsidRDefault="005B0DFA" w:rsidP="005B0DFA"/>
    <w:sectPr w:rsidR="005B0DFA" w:rsidRPr="005B0DFA" w:rsidSect="00F20CB6">
      <w:headerReference w:type="even" r:id="rId28"/>
      <w:headerReference w:type="default" r:id="rId29"/>
      <w:footerReference w:type="even" r:id="rId30"/>
      <w:footerReference w:type="default" r:id="rId31"/>
      <w:headerReference w:type="first" r:id="rId32"/>
      <w:footerReference w:type="first" r:id="rId3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2E0CC" w14:textId="77777777" w:rsidR="00F122E4" w:rsidRDefault="00F122E4" w:rsidP="0029608C">
      <w:r>
        <w:separator/>
      </w:r>
    </w:p>
    <w:p w14:paraId="1C96E31B" w14:textId="77777777" w:rsidR="00F122E4" w:rsidRDefault="00F122E4" w:rsidP="0029608C"/>
    <w:p w14:paraId="639332FC" w14:textId="77777777" w:rsidR="00F122E4" w:rsidRDefault="00F122E4"/>
  </w:endnote>
  <w:endnote w:type="continuationSeparator" w:id="0">
    <w:p w14:paraId="2CDADE01" w14:textId="77777777" w:rsidR="00F122E4" w:rsidRDefault="00F122E4" w:rsidP="0029608C">
      <w:r>
        <w:continuationSeparator/>
      </w:r>
    </w:p>
    <w:p w14:paraId="63838A1A" w14:textId="77777777" w:rsidR="00F122E4" w:rsidRDefault="00F122E4" w:rsidP="0029608C"/>
    <w:p w14:paraId="4855FB0F" w14:textId="77777777" w:rsidR="00F122E4" w:rsidRDefault="00F12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C3947" w14:textId="77777777" w:rsidR="00FA48A0" w:rsidRDefault="00FA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76A9B" w14:textId="77777777" w:rsidR="00F122E4" w:rsidRDefault="00F122E4" w:rsidP="0029608C">
      <w:r>
        <w:separator/>
      </w:r>
    </w:p>
  </w:footnote>
  <w:footnote w:type="continuationSeparator" w:id="0">
    <w:p w14:paraId="5789131F" w14:textId="77777777" w:rsidR="00F122E4" w:rsidRDefault="00F122E4" w:rsidP="0029608C">
      <w:r>
        <w:continuationSeparator/>
      </w:r>
    </w:p>
    <w:p w14:paraId="40AF6893" w14:textId="77777777" w:rsidR="00F122E4" w:rsidRDefault="00F122E4" w:rsidP="0029608C"/>
    <w:p w14:paraId="244BA0DA" w14:textId="77777777" w:rsidR="00F122E4" w:rsidRDefault="00F12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6"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30"/>
  </w:num>
  <w:num w:numId="3" w16cid:durableId="527959689">
    <w:abstractNumId w:val="23"/>
  </w:num>
  <w:num w:numId="4" w16cid:durableId="2136217272">
    <w:abstractNumId w:val="28"/>
  </w:num>
  <w:num w:numId="5" w16cid:durableId="535391431">
    <w:abstractNumId w:val="27"/>
  </w:num>
  <w:num w:numId="6" w16cid:durableId="1219822437">
    <w:abstractNumId w:val="32"/>
  </w:num>
  <w:num w:numId="7" w16cid:durableId="1533567108">
    <w:abstractNumId w:val="31"/>
  </w:num>
  <w:num w:numId="8" w16cid:durableId="287249505">
    <w:abstractNumId w:val="26"/>
  </w:num>
  <w:num w:numId="9" w16cid:durableId="1132095448">
    <w:abstractNumId w:val="36"/>
  </w:num>
  <w:num w:numId="10" w16cid:durableId="1828859707">
    <w:abstractNumId w:val="29"/>
  </w:num>
  <w:num w:numId="11" w16cid:durableId="519902530">
    <w:abstractNumId w:val="38"/>
  </w:num>
  <w:num w:numId="12" w16cid:durableId="643699067">
    <w:abstractNumId w:val="33"/>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35"/>
  </w:num>
  <w:num w:numId="23" w16cid:durableId="1671254693">
    <w:abstractNumId w:val="39"/>
  </w:num>
  <w:num w:numId="24" w16cid:durableId="585963682">
    <w:abstractNumId w:val="24"/>
  </w:num>
  <w:num w:numId="25" w16cid:durableId="1085299106">
    <w:abstractNumId w:val="37"/>
  </w:num>
  <w:num w:numId="26" w16cid:durableId="1946503094">
    <w:abstractNumId w:val="34"/>
  </w:num>
  <w:num w:numId="27" w16cid:durableId="1931348175">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391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7A0"/>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0FB4"/>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1749"/>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0D7A"/>
    <w:rsid w:val="00151E10"/>
    <w:rsid w:val="00152219"/>
    <w:rsid w:val="001528A8"/>
    <w:rsid w:val="00153C86"/>
    <w:rsid w:val="001543B7"/>
    <w:rsid w:val="001545D0"/>
    <w:rsid w:val="0015497B"/>
    <w:rsid w:val="001549A4"/>
    <w:rsid w:val="00155AB1"/>
    <w:rsid w:val="00155FA2"/>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6A13"/>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A1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3F3"/>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AB8"/>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1CD1"/>
    <w:rsid w:val="00392006"/>
    <w:rsid w:val="0039257F"/>
    <w:rsid w:val="003928D2"/>
    <w:rsid w:val="00392D83"/>
    <w:rsid w:val="00392DAE"/>
    <w:rsid w:val="00393AA3"/>
    <w:rsid w:val="00395198"/>
    <w:rsid w:val="00395D8C"/>
    <w:rsid w:val="003968DB"/>
    <w:rsid w:val="00397E84"/>
    <w:rsid w:val="003A14AC"/>
    <w:rsid w:val="003A2F1F"/>
    <w:rsid w:val="003A4728"/>
    <w:rsid w:val="003A6BB7"/>
    <w:rsid w:val="003B0DE8"/>
    <w:rsid w:val="003B1467"/>
    <w:rsid w:val="003B1D21"/>
    <w:rsid w:val="003B235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2F32"/>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1761"/>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056E"/>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E42"/>
    <w:rsid w:val="004D7CC9"/>
    <w:rsid w:val="004E18B2"/>
    <w:rsid w:val="004E2ACD"/>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02B"/>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0DFA"/>
    <w:rsid w:val="005B194C"/>
    <w:rsid w:val="005B1BB5"/>
    <w:rsid w:val="005B2EB4"/>
    <w:rsid w:val="005B4B24"/>
    <w:rsid w:val="005B4E1E"/>
    <w:rsid w:val="005B4FA4"/>
    <w:rsid w:val="005B7055"/>
    <w:rsid w:val="005B7720"/>
    <w:rsid w:val="005B7730"/>
    <w:rsid w:val="005B7759"/>
    <w:rsid w:val="005C0AA7"/>
    <w:rsid w:val="005C1368"/>
    <w:rsid w:val="005C1C3B"/>
    <w:rsid w:val="005C1E8E"/>
    <w:rsid w:val="005C41B0"/>
    <w:rsid w:val="005C488C"/>
    <w:rsid w:val="005D10E5"/>
    <w:rsid w:val="005D28C3"/>
    <w:rsid w:val="005D295A"/>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388"/>
    <w:rsid w:val="006339A9"/>
    <w:rsid w:val="006350E2"/>
    <w:rsid w:val="00636981"/>
    <w:rsid w:val="00637339"/>
    <w:rsid w:val="00637531"/>
    <w:rsid w:val="00637976"/>
    <w:rsid w:val="00640D29"/>
    <w:rsid w:val="0064118E"/>
    <w:rsid w:val="00642317"/>
    <w:rsid w:val="00643183"/>
    <w:rsid w:val="00643261"/>
    <w:rsid w:val="00643A54"/>
    <w:rsid w:val="0064551A"/>
    <w:rsid w:val="0064657B"/>
    <w:rsid w:val="006466F0"/>
    <w:rsid w:val="00646C85"/>
    <w:rsid w:val="0064761A"/>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3822"/>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55A6"/>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2F"/>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D80"/>
    <w:rsid w:val="00840143"/>
    <w:rsid w:val="00841C6E"/>
    <w:rsid w:val="00841D1F"/>
    <w:rsid w:val="0084573B"/>
    <w:rsid w:val="00846581"/>
    <w:rsid w:val="008473EC"/>
    <w:rsid w:val="00847592"/>
    <w:rsid w:val="00850F7C"/>
    <w:rsid w:val="008521DE"/>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9660A"/>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175"/>
    <w:rsid w:val="00987A8D"/>
    <w:rsid w:val="0099022B"/>
    <w:rsid w:val="00990BD7"/>
    <w:rsid w:val="00990EA0"/>
    <w:rsid w:val="00991615"/>
    <w:rsid w:val="0099418D"/>
    <w:rsid w:val="00994DDB"/>
    <w:rsid w:val="00994FA0"/>
    <w:rsid w:val="00995A97"/>
    <w:rsid w:val="009960F9"/>
    <w:rsid w:val="00996DE1"/>
    <w:rsid w:val="00996EEF"/>
    <w:rsid w:val="009A0130"/>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3950"/>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AF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2415"/>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2624"/>
    <w:rsid w:val="00AE4B9D"/>
    <w:rsid w:val="00AE6229"/>
    <w:rsid w:val="00AE63BA"/>
    <w:rsid w:val="00AE6C33"/>
    <w:rsid w:val="00AE7CBC"/>
    <w:rsid w:val="00AE7D71"/>
    <w:rsid w:val="00AF051F"/>
    <w:rsid w:val="00AF1662"/>
    <w:rsid w:val="00AF2E62"/>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5A51"/>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67C6"/>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5AD6"/>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3245"/>
    <w:rsid w:val="00C541EB"/>
    <w:rsid w:val="00C54DF8"/>
    <w:rsid w:val="00C550C7"/>
    <w:rsid w:val="00C55C1D"/>
    <w:rsid w:val="00C5754F"/>
    <w:rsid w:val="00C57B16"/>
    <w:rsid w:val="00C60019"/>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5BA4"/>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5D1"/>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2E4"/>
    <w:rsid w:val="00F12327"/>
    <w:rsid w:val="00F1287E"/>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3C5B"/>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2F6"/>
    <w:rsid w:val="00F83858"/>
    <w:rsid w:val="00F8386E"/>
    <w:rsid w:val="00F84E70"/>
    <w:rsid w:val="00F858E3"/>
    <w:rsid w:val="00F85D77"/>
    <w:rsid w:val="00F86066"/>
    <w:rsid w:val="00F87B08"/>
    <w:rsid w:val="00F87C8B"/>
    <w:rsid w:val="00F900A7"/>
    <w:rsid w:val="00F90EAB"/>
    <w:rsid w:val="00F91D00"/>
    <w:rsid w:val="00F92D74"/>
    <w:rsid w:val="00F931A7"/>
    <w:rsid w:val="00F933B6"/>
    <w:rsid w:val="00F938F6"/>
    <w:rsid w:val="00F94D59"/>
    <w:rsid w:val="00F95172"/>
    <w:rsid w:val="00F95777"/>
    <w:rsid w:val="00F95995"/>
    <w:rsid w:val="00F95E39"/>
    <w:rsid w:val="00F96AE4"/>
    <w:rsid w:val="00FA11BD"/>
    <w:rsid w:val="00FA1618"/>
    <w:rsid w:val="00FA21AD"/>
    <w:rsid w:val="00FA274B"/>
    <w:rsid w:val="00FA29C5"/>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D765D"/>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png"/><Relationship Id="rId25" Type="http://schemas.openxmlformats.org/officeDocument/2006/relationships/package" Target="embeddings/Microsoft_Word_Document6.doc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Word_Document4.doc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package" Target="embeddings/Microsoft_Word_Document2.docx"/><Relationship Id="rId22" Type="http://schemas.openxmlformats.org/officeDocument/2006/relationships/package" Target="embeddings/Microsoft_Word_Document5.docx"/><Relationship Id="rId27" Type="http://schemas.openxmlformats.org/officeDocument/2006/relationships/package" Target="embeddings/Microsoft_Word_Document7.docx"/><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11</TotalTime>
  <Pages>8</Pages>
  <Words>1448</Words>
  <Characters>8256</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9685</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4</cp:revision>
  <cp:lastPrinted>2024-09-23T04:43:00Z</cp:lastPrinted>
  <dcterms:created xsi:type="dcterms:W3CDTF">2024-09-23T04:43:00Z</dcterms:created>
  <dcterms:modified xsi:type="dcterms:W3CDTF">2024-10-28T22:06:00Z</dcterms:modified>
</cp:coreProperties>
</file>